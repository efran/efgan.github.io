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B6A" w:rsidRPr="00781432" w:rsidRDefault="006054AE" w:rsidP="00266AA3">
      <w:pPr>
        <w:pStyle w:val="Heading3"/>
        <w:spacing w:after="60" w:line="240" w:lineRule="auto"/>
        <w:rPr>
          <w:rFonts w:ascii="Crimson Text" w:hAnsi="Crimson Text"/>
        </w:rPr>
      </w:pPr>
      <w:sdt>
        <w:sdtPr>
          <w:rPr>
            <w:rFonts w:ascii="Crimson Text" w:hAnsi="Crimson Text"/>
          </w:rPr>
          <w:id w:val="2043080331"/>
          <w:placeholder>
            <w:docPart w:val="42F4A759DA334BFFA8A12424155886A8"/>
          </w:placeholder>
          <w:temporary/>
          <w:showingPlcHdr/>
          <w15:appearance w15:val="hidden"/>
        </w:sdtPr>
        <w:sdtEndPr/>
        <w:sdtContent>
          <w:r w:rsidR="00891B6A" w:rsidRPr="00781432">
            <w:rPr>
              <w:rFonts w:ascii="Crimson Text" w:hAnsi="Crimson Text"/>
            </w:rPr>
            <w:t>Education</w:t>
          </w:r>
        </w:sdtContent>
      </w:sdt>
      <w:r w:rsidR="00F44924">
        <w:rPr>
          <w:rFonts w:ascii="Crimson Text" w:hAnsi="Crimson Text"/>
        </w:rPr>
        <w:t xml:space="preserve"> </w:t>
      </w:r>
      <w:r w:rsidR="00F44924">
        <w:rPr>
          <w:rFonts w:ascii="Crimson Text" w:hAnsi="Crimson Text"/>
        </w:rPr>
        <w:tab/>
      </w:r>
      <w:r w:rsidR="00F44924">
        <w:rPr>
          <w:rFonts w:ascii="Crimson Text" w:hAnsi="Crimson Text"/>
        </w:rPr>
        <w:tab/>
      </w:r>
      <w:r w:rsidR="00F44924">
        <w:rPr>
          <w:rFonts w:ascii="Crimson Text" w:hAnsi="Crimson Text"/>
        </w:rPr>
        <w:tab/>
      </w:r>
      <w:r w:rsidR="00F44924">
        <w:rPr>
          <w:rFonts w:ascii="Crimson Text" w:hAnsi="Crimson Text"/>
        </w:rPr>
        <w:tab/>
      </w:r>
      <w:r w:rsidR="00F44924">
        <w:rPr>
          <w:rFonts w:ascii="Crimson Text" w:hAnsi="Crimson Text"/>
        </w:rPr>
        <w:tab/>
      </w:r>
      <w:r w:rsidR="00F44924">
        <w:rPr>
          <w:rFonts w:ascii="Crimson Text" w:hAnsi="Crimson Text"/>
        </w:rPr>
        <w:tab/>
      </w:r>
      <w:r w:rsidR="00F44924">
        <w:rPr>
          <w:rFonts w:ascii="Crimson Text" w:hAnsi="Crimson Text"/>
        </w:rPr>
        <w:tab/>
        <w:t xml:space="preserve">     </w:t>
      </w:r>
      <w:bookmarkStart w:id="0" w:name="_GoBack"/>
      <w:bookmarkEnd w:id="0"/>
      <w:r w:rsidR="00F44924" w:rsidRPr="00F44924">
        <w:rPr>
          <w:rFonts w:ascii="FontAwesome" w:hAnsi="FontAwesome"/>
          <w:sz w:val="21"/>
          <w:szCs w:val="21"/>
          <w:shd w:val="clear" w:color="auto" w:fill="FFFFFF"/>
        </w:rPr>
        <w:t></w:t>
      </w:r>
    </w:p>
    <w:p w:rsidR="00891B6A" w:rsidRPr="00891B6A" w:rsidRDefault="00891B6A" w:rsidP="00266AA3">
      <w:pPr>
        <w:pStyle w:val="Heading4"/>
        <w:spacing w:after="60" w:line="240" w:lineRule="auto"/>
        <w:rPr>
          <w:rFonts w:ascii="Crimson Text" w:hAnsi="Crimson Text"/>
        </w:rPr>
      </w:pPr>
      <w:r>
        <w:rPr>
          <w:rFonts w:ascii="Crimson Text" w:hAnsi="Crimson Text"/>
        </w:rPr>
        <w:t>Cornell U</w:t>
      </w:r>
      <w:r w:rsidRPr="00891B6A">
        <w:rPr>
          <w:rFonts w:ascii="Crimson Text" w:hAnsi="Crimson Text"/>
        </w:rPr>
        <w:t>niversity, Bachelors in Economics</w:t>
      </w:r>
      <w:r w:rsidRPr="00891B6A">
        <w:rPr>
          <w:rFonts w:ascii="Crimson Text" w:hAnsi="Crimson Text"/>
        </w:rPr>
        <w:tab/>
      </w:r>
      <w:r w:rsidRPr="00891B6A">
        <w:rPr>
          <w:rFonts w:ascii="Crimson Text" w:hAnsi="Crimson Text"/>
        </w:rPr>
        <w:tab/>
        <w:t>2014-Present</w:t>
      </w:r>
    </w:p>
    <w:p w:rsidR="00891B6A" w:rsidRPr="00891B6A" w:rsidRDefault="00891B6A" w:rsidP="00266AA3">
      <w:pPr>
        <w:spacing w:after="60" w:line="240" w:lineRule="auto"/>
        <w:rPr>
          <w:rFonts w:ascii="Crimson Text" w:hAnsi="Crimson Text"/>
        </w:rPr>
      </w:pPr>
      <w:r w:rsidRPr="00891B6A">
        <w:rPr>
          <w:rFonts w:ascii="Crimson Text" w:hAnsi="Crimson Text"/>
        </w:rPr>
        <w:t>Minors in</w:t>
      </w:r>
      <w:r>
        <w:rPr>
          <w:rFonts w:ascii="Crimson Text" w:hAnsi="Crimson Text"/>
        </w:rPr>
        <w:t xml:space="preserve"> Computer Science and Information Science</w:t>
      </w:r>
    </w:p>
    <w:p w:rsidR="00891B6A" w:rsidRPr="00891B6A" w:rsidRDefault="00891B6A" w:rsidP="00266AA3">
      <w:pPr>
        <w:pStyle w:val="Heading3"/>
        <w:spacing w:before="0" w:after="60" w:line="240" w:lineRule="auto"/>
        <w:rPr>
          <w:rFonts w:ascii="Crimson Text" w:hAnsi="Crimson Text"/>
          <w:b w:val="0"/>
        </w:rPr>
      </w:pPr>
      <w:r w:rsidRPr="00891B6A">
        <w:rPr>
          <w:rFonts w:ascii="Crimson Text" w:hAnsi="Crimson Text"/>
          <w:color w:val="auto"/>
        </w:rPr>
        <w:t>Activities</w:t>
      </w:r>
      <w:r w:rsidRPr="00891B6A">
        <w:rPr>
          <w:rFonts w:ascii="Crimson Text" w:hAnsi="Crimson Text"/>
          <w:b w:val="0"/>
          <w:color w:val="auto"/>
        </w:rPr>
        <w:t>: Treasurer for Mixed, an organization to foster a commu</w:t>
      </w:r>
      <w:r>
        <w:rPr>
          <w:rFonts w:ascii="Crimson Text" w:hAnsi="Crimson Text"/>
          <w:b w:val="0"/>
          <w:color w:val="auto"/>
        </w:rPr>
        <w:t xml:space="preserve">nity for multiethnic students. </w:t>
      </w:r>
      <w:r w:rsidRPr="00891B6A">
        <w:rPr>
          <w:rFonts w:ascii="Crimson Text" w:hAnsi="Crimson Text"/>
          <w:b w:val="0"/>
          <w:color w:val="auto"/>
        </w:rPr>
        <w:t>Empathy Assistance Referral Service (EARS) advanced training certification. Peer mentor thro</w:t>
      </w:r>
      <w:r>
        <w:rPr>
          <w:rFonts w:ascii="Crimson Text" w:hAnsi="Crimson Text"/>
          <w:b w:val="0"/>
          <w:color w:val="auto"/>
        </w:rPr>
        <w:t xml:space="preserve">ugh BEARS and Let’s Get Coffee. </w:t>
      </w:r>
      <w:r w:rsidR="002D0851" w:rsidRPr="002D0851">
        <w:rPr>
          <w:rFonts w:ascii="Crimson Text" w:hAnsi="Crimson Text"/>
          <w:b w:val="0"/>
          <w:color w:val="auto"/>
        </w:rPr>
        <w:t>Study abroad at the University of New South Wales, Summer (July) to December 2016</w:t>
      </w:r>
      <w:r w:rsidR="002D0851">
        <w:rPr>
          <w:rFonts w:ascii="Crimson Text" w:hAnsi="Crimson Text"/>
          <w:b w:val="0"/>
          <w:color w:val="auto"/>
        </w:rPr>
        <w:t>.</w:t>
      </w:r>
      <w:r>
        <w:rPr>
          <w:rFonts w:ascii="Crimson Text" w:hAnsi="Crimson Text"/>
          <w:b w:val="0"/>
          <w:color w:val="auto"/>
        </w:rPr>
        <w:br/>
      </w:r>
      <w:r w:rsidRPr="00891B6A">
        <w:rPr>
          <w:rFonts w:ascii="Crimson Text" w:hAnsi="Crimson Text"/>
          <w:color w:val="auto"/>
        </w:rPr>
        <w:t>Distinctions</w:t>
      </w:r>
      <w:r w:rsidRPr="00891B6A">
        <w:rPr>
          <w:rFonts w:ascii="Crimson Text" w:hAnsi="Crimson Text"/>
          <w:b w:val="0"/>
          <w:color w:val="auto"/>
        </w:rPr>
        <w:t>: Dean’s List (Fall 2015, Spring 2015)</w:t>
      </w:r>
      <w:r>
        <w:rPr>
          <w:rFonts w:ascii="Crimson Text" w:hAnsi="Crimson Text"/>
          <w:b w:val="0"/>
          <w:color w:val="auto"/>
        </w:rPr>
        <w:t xml:space="preserve">, </w:t>
      </w:r>
      <w:r w:rsidRPr="00891B6A">
        <w:rPr>
          <w:rFonts w:ascii="Crimson Text" w:hAnsi="Crimson Text"/>
          <w:b w:val="0"/>
          <w:color w:val="auto"/>
        </w:rPr>
        <w:t>UNSW Peter Farrell Cup Semifinalist (Chief Product Officer)</w:t>
      </w:r>
      <w:r>
        <w:rPr>
          <w:rFonts w:ascii="Crimson Text" w:hAnsi="Crimson Text"/>
          <w:b w:val="0"/>
          <w:color w:val="auto"/>
        </w:rPr>
        <w:t>.</w:t>
      </w:r>
      <w:r>
        <w:rPr>
          <w:rFonts w:ascii="Crimson Text" w:hAnsi="Crimson Text"/>
          <w:b w:val="0"/>
          <w:color w:val="auto"/>
        </w:rPr>
        <w:br/>
      </w:r>
      <w:r w:rsidRPr="00891B6A">
        <w:rPr>
          <w:rFonts w:ascii="Crimson Text" w:hAnsi="Crimson Text"/>
          <w:color w:val="auto"/>
        </w:rPr>
        <w:t>Awards</w:t>
      </w:r>
      <w:r w:rsidRPr="00891B6A">
        <w:rPr>
          <w:rFonts w:ascii="Crimson Text" w:hAnsi="Crimson Text"/>
          <w:b w:val="0"/>
          <w:color w:val="auto"/>
        </w:rPr>
        <w:t>: Entrepreneurship at Cornell and Breitenbach Innovation Fund gra</w:t>
      </w:r>
      <w:r>
        <w:rPr>
          <w:rFonts w:ascii="Crimson Text" w:hAnsi="Crimson Text"/>
          <w:b w:val="0"/>
          <w:color w:val="auto"/>
        </w:rPr>
        <w:t>nts, Bloomberg Hackathon Prize.</w:t>
      </w:r>
      <w:r w:rsidR="00D70063" w:rsidRPr="00891B6A">
        <w:rPr>
          <w:rFonts w:ascii="Crimson Text" w:hAnsi="Crimson Text"/>
          <w:b w:val="0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57EC6F2" wp14:editId="3BA2E936">
                <wp:simplePos x="0" y="0"/>
                <mc:AlternateContent>
                  <mc:Choice Requires="wp14">
                    <wp:positionH relativeFrom="page">
                      <wp14:pctPosHOffset>8800</wp14:pctPosHOffset>
                    </wp:positionH>
                  </mc:Choice>
                  <mc:Fallback>
                    <wp:positionH relativeFrom="page">
                      <wp:posOffset>683895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2148840" cy="8458200"/>
                <wp:effectExtent l="0" t="0" r="381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Crimson Text" w:hAnsi="Crimson Text"/>
                                <w:sz w:val="62"/>
                              </w:rPr>
                              <w:alias w:val="Your Name"/>
                              <w:tag w:val="Your Name"/>
                              <w:id w:val="-1409994972"/>
                              <w:placeholder>
                                <w:docPart w:val="3351FCE21D0F415AA3EE2AC3879B9B8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187B92" w:rsidRPr="00467A75" w:rsidRDefault="00781432" w:rsidP="00486E5D">
                                <w:pPr>
                                  <w:pStyle w:val="Title"/>
                                  <w:rPr>
                                    <w:rFonts w:ascii="Crimson Text" w:hAnsi="Crimson Text"/>
                                    <w:sz w:val="62"/>
                                  </w:rPr>
                                </w:pPr>
                                <w:r w:rsidRPr="00467A75">
                                  <w:rPr>
                                    <w:rFonts w:ascii="Crimson Text" w:hAnsi="Crimson Text"/>
                                    <w:sz w:val="62"/>
                                  </w:rPr>
                                  <w:t>James Gan</w:t>
                                </w:r>
                              </w:p>
                            </w:sdtContent>
                          </w:sdt>
                          <w:p w:rsidR="00781432" w:rsidRPr="00781432" w:rsidRDefault="00781432" w:rsidP="00781432">
                            <w:pPr>
                              <w:rPr>
                                <w:rFonts w:ascii="Crimson Text" w:hAnsi="Crimson Text"/>
                              </w:rPr>
                            </w:pPr>
                            <w:r w:rsidRPr="00781432">
                              <w:rPr>
                                <w:rFonts w:ascii="Crimson Text" w:hAnsi="Crimson Text"/>
                              </w:rPr>
                              <w:t>Cornell University Student</w:t>
                            </w:r>
                          </w:p>
                          <w:p w:rsidR="00D70063" w:rsidRPr="00781432" w:rsidRDefault="00781432" w:rsidP="00F44924">
                            <w:pPr>
                              <w:pStyle w:val="Heading1"/>
                              <w:spacing w:before="0" w:line="240" w:lineRule="auto"/>
                              <w:rPr>
                                <w:rFonts w:ascii="Crimson Text" w:hAnsi="Crimson Text"/>
                              </w:rPr>
                            </w:pPr>
                            <w:r w:rsidRPr="00781432">
                              <w:rPr>
                                <w:rFonts w:ascii="Crimson Text" w:hAnsi="Crimson Text"/>
                              </w:rPr>
                              <w:t>Executive Summary</w:t>
                            </w:r>
                          </w:p>
                          <w:p w:rsidR="00D70063" w:rsidRPr="00781432" w:rsidRDefault="00781432" w:rsidP="005D16FC">
                            <w:pPr>
                              <w:spacing w:afterLines="60" w:after="144" w:line="240" w:lineRule="auto"/>
                              <w:ind w:left="90"/>
                              <w:rPr>
                                <w:rFonts w:ascii="Crimson Text" w:hAnsi="Crimson Text"/>
                              </w:rPr>
                            </w:pPr>
                            <w:r w:rsidRPr="00781432">
                              <w:rPr>
                                <w:rFonts w:ascii="Crimson Text" w:hAnsi="Crimson Text"/>
                              </w:rPr>
                              <w:t xml:space="preserve">I am a senior at Cornell University student with extensive management and marketing experience, with a focus in technology. I am </w:t>
                            </w:r>
                            <w:r>
                              <w:rPr>
                                <w:rFonts w:ascii="Crimson Text" w:hAnsi="Crimson Text"/>
                              </w:rPr>
                              <w:t>seeking</w:t>
                            </w:r>
                            <w:r w:rsidRPr="00781432">
                              <w:rPr>
                                <w:rFonts w:ascii="Crimson Text" w:hAnsi="Crimson Text"/>
                              </w:rPr>
                              <w:t xml:space="preserve"> a role in product management to start </w:t>
                            </w:r>
                            <w:r>
                              <w:rPr>
                                <w:rFonts w:ascii="Crimson Text" w:hAnsi="Crimson Text"/>
                              </w:rPr>
                              <w:t>when I graduate, Summer</w:t>
                            </w:r>
                            <w:r w:rsidRPr="00781432">
                              <w:rPr>
                                <w:rFonts w:ascii="Crimson Text" w:hAnsi="Crimson Text"/>
                              </w:rPr>
                              <w:t xml:space="preserve"> 2018.</w:t>
                            </w:r>
                          </w:p>
                          <w:p w:rsidR="00C34877" w:rsidRPr="00891B6A" w:rsidRDefault="00891B6A" w:rsidP="002D0851">
                            <w:pPr>
                              <w:pStyle w:val="Heading2"/>
                              <w:spacing w:before="0" w:after="60" w:line="240" w:lineRule="auto"/>
                              <w:rPr>
                                <w:rFonts w:ascii="Crimson Text" w:hAnsi="Crimson Text"/>
                              </w:rPr>
                            </w:pPr>
                            <w:r>
                              <w:rPr>
                                <w:rFonts w:ascii="Crimson Text" w:hAnsi="Crimson Text"/>
                              </w:rPr>
                              <w:t>Programming Languages</w:t>
                            </w:r>
                            <w:r>
                              <w:rPr>
                                <w:rFonts w:ascii="Crimson Text" w:hAnsi="Crimson Text"/>
                              </w:rPr>
                              <w:softHyphen/>
                            </w:r>
                          </w:p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74"/>
                              <w:gridCol w:w="996"/>
                            </w:tblGrid>
                            <w:tr w:rsidR="00891B6A" w:rsidTr="00891B6A">
                              <w:tc>
                                <w:tcPr>
                                  <w:tcW w:w="2430" w:type="dxa"/>
                                </w:tcPr>
                                <w:p w:rsidR="00891B6A" w:rsidRDefault="00891B6A" w:rsidP="002D0851">
                                  <w:pPr>
                                    <w:spacing w:after="6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Python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</w:tcPr>
                                <w:p w:rsidR="00891B6A" w:rsidRDefault="00891B6A" w:rsidP="002D0851">
                                  <w:pPr>
                                    <w:spacing w:after="6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C34877">
                                    <w:rPr>
                                      <w:rFonts w:ascii="Times New Roman" w:hAnsi="Times New Roman" w:cs="Times New Roman"/>
                                      <w:color w:val="0989B1" w:themeColor="accent6"/>
                                    </w:rPr>
                                    <w:t>███▒▒</w:t>
                                  </w:r>
                                </w:p>
                              </w:tc>
                            </w:tr>
                            <w:tr w:rsidR="00891B6A" w:rsidTr="00891B6A">
                              <w:tc>
                                <w:tcPr>
                                  <w:tcW w:w="2430" w:type="dxa"/>
                                </w:tcPr>
                                <w:p w:rsidR="00891B6A" w:rsidRDefault="00891B6A" w:rsidP="002D0851">
                                  <w:pPr>
                                    <w:spacing w:after="6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Java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</w:tcPr>
                                <w:p w:rsidR="00891B6A" w:rsidRPr="00891B6A" w:rsidRDefault="00891B6A" w:rsidP="002D0851">
                                  <w:pPr>
                                    <w:spacing w:after="60" w:line="240" w:lineRule="auto"/>
                                    <w:rPr>
                                      <w:rFonts w:ascii="Times New Roman" w:hAnsi="Times New Roman" w:cs="Times New Roman"/>
                                      <w:color w:val="0989B1" w:themeColor="accent6"/>
                                    </w:rPr>
                                  </w:pPr>
                                  <w:r w:rsidRPr="00C34877">
                                    <w:rPr>
                                      <w:rFonts w:ascii="Times New Roman" w:hAnsi="Times New Roman" w:cs="Times New Roman"/>
                                      <w:color w:val="0989B1" w:themeColor="accent6"/>
                                    </w:rPr>
                                    <w:t>███▒▒</w:t>
                                  </w:r>
                                </w:p>
                              </w:tc>
                            </w:tr>
                            <w:tr w:rsidR="00891B6A" w:rsidTr="00891B6A">
                              <w:tc>
                                <w:tcPr>
                                  <w:tcW w:w="2430" w:type="dxa"/>
                                </w:tcPr>
                                <w:p w:rsidR="00891B6A" w:rsidRPr="00891B6A" w:rsidRDefault="00891B6A" w:rsidP="002D0851">
                                  <w:pPr>
                                    <w:spacing w:after="60" w:line="240" w:lineRule="auto"/>
                                    <w:rPr>
                                      <w:rFonts w:ascii="Times New Roman" w:hAnsi="Times New Roman" w:cs="Times New Roman"/>
                                      <w:color w:val="0989B1" w:themeColor="accent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Javascript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</w:tcPr>
                                <w:p w:rsidR="00891B6A" w:rsidRDefault="00891B6A" w:rsidP="002D0851">
                                  <w:pPr>
                                    <w:spacing w:after="6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C34877">
                                    <w:rPr>
                                      <w:rFonts w:ascii="Times New Roman" w:hAnsi="Times New Roman" w:cs="Times New Roman"/>
                                      <w:color w:val="0989B1" w:themeColor="accent6"/>
                                    </w:rPr>
                                    <w:t>███▒▒</w:t>
                                  </w:r>
                                </w:p>
                              </w:tc>
                            </w:tr>
                          </w:tbl>
                          <w:p w:rsidR="00891B6A" w:rsidRDefault="00891B6A" w:rsidP="002D0851">
                            <w:pPr>
                              <w:spacing w:after="60" w:line="240" w:lineRule="auto"/>
                              <w:rPr>
                                <w:rFonts w:ascii="Times New Roman" w:hAnsi="Times New Roman" w:cs="Times New Roman"/>
                                <w:color w:val="0989B1" w:themeColor="accent6"/>
                              </w:rPr>
                            </w:pPr>
                          </w:p>
                          <w:p w:rsidR="00C34877" w:rsidRPr="00781432" w:rsidRDefault="00C34877" w:rsidP="002D0851">
                            <w:pPr>
                              <w:pStyle w:val="Heading2"/>
                              <w:spacing w:before="0" w:after="60" w:line="240" w:lineRule="auto"/>
                              <w:rPr>
                                <w:rFonts w:ascii="Crimson Text" w:hAnsi="Crimson Text"/>
                              </w:rPr>
                            </w:pPr>
                            <w:r>
                              <w:rPr>
                                <w:rFonts w:ascii="Crimson Text" w:hAnsi="Crimson Text"/>
                              </w:rPr>
                              <w:t>Foreign Languages</w:t>
                            </w:r>
                          </w:p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74"/>
                              <w:gridCol w:w="996"/>
                            </w:tblGrid>
                            <w:tr w:rsidR="00891B6A" w:rsidTr="00891B6A">
                              <w:tc>
                                <w:tcPr>
                                  <w:tcW w:w="2520" w:type="dxa"/>
                                </w:tcPr>
                                <w:p w:rsidR="00891B6A" w:rsidRDefault="00891B6A" w:rsidP="002D0851">
                                  <w:pPr>
                                    <w:spacing w:after="6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German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:rsidR="00891B6A" w:rsidRDefault="00891B6A" w:rsidP="002D0851">
                                  <w:pPr>
                                    <w:spacing w:after="6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C34877">
                                    <w:rPr>
                                      <w:rFonts w:ascii="Times New Roman" w:hAnsi="Times New Roman" w:cs="Times New Roman"/>
                                      <w:color w:val="0989B1" w:themeColor="accent6"/>
                                    </w:rPr>
                                    <w:t>███▒▒</w:t>
                                  </w:r>
                                </w:p>
                              </w:tc>
                            </w:tr>
                            <w:tr w:rsidR="00891B6A" w:rsidTr="00891B6A">
                              <w:tc>
                                <w:tcPr>
                                  <w:tcW w:w="2520" w:type="dxa"/>
                                </w:tcPr>
                                <w:p w:rsidR="00891B6A" w:rsidRDefault="00891B6A" w:rsidP="002D0851">
                                  <w:pPr>
                                    <w:spacing w:after="6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French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:rsidR="00891B6A" w:rsidRPr="00891B6A" w:rsidRDefault="00891B6A" w:rsidP="002D0851">
                                  <w:pPr>
                                    <w:spacing w:after="60" w:line="240" w:lineRule="auto"/>
                                    <w:rPr>
                                      <w:rFonts w:ascii="Times New Roman" w:hAnsi="Times New Roman" w:cs="Times New Roman"/>
                                      <w:color w:val="0989B1" w:themeColor="accent6"/>
                                    </w:rPr>
                                  </w:pPr>
                                  <w:r w:rsidRPr="00C34877">
                                    <w:rPr>
                                      <w:rFonts w:ascii="Times New Roman" w:hAnsi="Times New Roman" w:cs="Times New Roman"/>
                                      <w:color w:val="0989B1" w:themeColor="accent6"/>
                                    </w:rPr>
                                    <w:t>███▒▒</w:t>
                                  </w:r>
                                </w:p>
                              </w:tc>
                            </w:tr>
                            <w:tr w:rsidR="00891B6A" w:rsidTr="00891B6A">
                              <w:tc>
                                <w:tcPr>
                                  <w:tcW w:w="2520" w:type="dxa"/>
                                </w:tcPr>
                                <w:p w:rsidR="00891B6A" w:rsidRPr="00891B6A" w:rsidRDefault="00891B6A" w:rsidP="002D0851">
                                  <w:pPr>
                                    <w:spacing w:after="60" w:line="240" w:lineRule="auto"/>
                                    <w:rPr>
                                      <w:rFonts w:ascii="Times New Roman" w:hAnsi="Times New Roman" w:cs="Times New Roman"/>
                                      <w:color w:val="0989B1" w:themeColor="accent6"/>
                                    </w:rPr>
                                  </w:pPr>
                                  <w:r w:rsidRPr="00891B6A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American Sign Language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:rsidR="00891B6A" w:rsidRDefault="00891B6A" w:rsidP="002D0851">
                                  <w:pPr>
                                    <w:spacing w:after="6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C34877">
                                    <w:rPr>
                                      <w:rFonts w:ascii="Times New Roman" w:hAnsi="Times New Roman" w:cs="Times New Roman"/>
                                      <w:color w:val="0989B1" w:themeColor="accent6"/>
                                    </w:rPr>
                                    <w:t>██▒▒▒</w:t>
                                  </w:r>
                                </w:p>
                              </w:tc>
                            </w:tr>
                          </w:tbl>
                          <w:p w:rsidR="00C34877" w:rsidRPr="00C34877" w:rsidRDefault="00C34877" w:rsidP="002D0851">
                            <w:pPr>
                              <w:spacing w:after="60" w:line="240" w:lineRule="auto"/>
                              <w:rPr>
                                <w:rFonts w:ascii="Times New Roman" w:hAnsi="Times New Roman" w:cs="Times New Roman"/>
                                <w:color w:val="0989B1" w:themeColor="accent6"/>
                              </w:rPr>
                            </w:pPr>
                          </w:p>
                          <w:sdt>
                            <w:sdtPr>
                              <w:rPr>
                                <w:rFonts w:ascii="Crimson Text" w:hAnsi="Crimson Text"/>
                              </w:rPr>
                              <w:id w:val="-664317383"/>
                              <w:placeholder>
                                <w:docPart w:val="7721867806824F768776D81A509C520B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D70063" w:rsidRDefault="00D70063" w:rsidP="002D0851">
                                <w:pPr>
                                  <w:pStyle w:val="Heading2"/>
                                  <w:spacing w:before="0" w:after="60" w:line="240" w:lineRule="auto"/>
                                  <w:rPr>
                                    <w:rFonts w:ascii="Crimson Text" w:hAnsi="Crimson Text"/>
                                  </w:rPr>
                                </w:pPr>
                                <w:r w:rsidRPr="00781432">
                                  <w:rPr>
                                    <w:rFonts w:ascii="Crimson Text" w:hAnsi="Crimson Text"/>
                                  </w:rPr>
                                  <w:t>Vitals</w:t>
                                </w:r>
                              </w:p>
                            </w:sdtContent>
                          </w:sdt>
                          <w:p w:rsidR="00C34877" w:rsidRPr="00F44924" w:rsidRDefault="00081074" w:rsidP="002D0851">
                            <w:pPr>
                              <w:pStyle w:val="ContactInfo"/>
                              <w:spacing w:after="60" w:line="240" w:lineRule="auto"/>
                              <w:rPr>
                                <w:rFonts w:ascii="Calibri" w:hAnsi="Calibri" w:cs="Calibri"/>
                                <w:color w:val="0989B1" w:themeColor="accent6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FontAwesome" w:hAnsi="FontAwesome" w:cs="Calibri"/>
                                <w:color w:val="0989B1" w:themeColor="accent6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</w:t>
                            </w:r>
                            <w:r w:rsidR="00C34877" w:rsidRPr="00F44924">
                              <w:rPr>
                                <w:rFonts w:ascii="FontAwesome" w:hAnsi="FontAwesome" w:cs="Calibri"/>
                                <w:color w:val="0989B1" w:themeColor="accent6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 </w:t>
                            </w:r>
                            <w:hyperlink r:id="rId7" w:history="1">
                              <w:r w:rsidR="00C34877" w:rsidRPr="00F44924">
                                <w:rPr>
                                  <w:rStyle w:val="Hyperlink"/>
                                  <w:rFonts w:ascii="Calibri" w:hAnsi="Calibri" w:cs="Calibri"/>
                                  <w:color w:val="0989B1" w:themeColor="accent6"/>
                                  <w:sz w:val="24"/>
                                  <w:szCs w:val="24"/>
                                  <w:shd w:val="clear" w:color="auto" w:fill="FFFFFF"/>
                                </w:rPr>
                                <w:t>http://bellevue.tech</w:t>
                              </w:r>
                            </w:hyperlink>
                          </w:p>
                          <w:p w:rsidR="00D70063" w:rsidRPr="00F44924" w:rsidRDefault="00F44924" w:rsidP="002D0851">
                            <w:pPr>
                              <w:pStyle w:val="ContactInfo"/>
                              <w:spacing w:after="60" w:line="240" w:lineRule="auto"/>
                              <w:rPr>
                                <w:rFonts w:ascii="Crimson Text" w:hAnsi="Crimson Text"/>
                                <w:sz w:val="24"/>
                                <w:szCs w:val="24"/>
                              </w:rPr>
                            </w:pPr>
                            <w:r w:rsidRPr="00F44924">
                              <w:rPr>
                                <w:rFonts w:ascii="Crimson Text" w:hAnsi="Crimson Text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781432" w:rsidRPr="00F44924">
                              <w:rPr>
                                <w:rFonts w:ascii="Crimson Text" w:hAnsi="Crimson Text"/>
                                <w:noProof/>
                                <w:color w:val="A5BC5A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D20B8FD" wp14:editId="5B658352">
                                  <wp:extent cx="125698" cy="157122"/>
                                  <wp:effectExtent l="0" t="0" r="825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www.shareicon.net/data/256x256/2016/02/11/717151_people_512x51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duotone>
                                              <a:schemeClr val="accent6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863" cy="1660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81432" w:rsidRPr="00F44924">
                              <w:rPr>
                                <w:rFonts w:ascii="Crimson Text" w:hAnsi="Crimson Text"/>
                                <w:sz w:val="24"/>
                                <w:szCs w:val="24"/>
                              </w:rPr>
                              <w:t xml:space="preserve"> Bellevue, WA</w:t>
                            </w:r>
                          </w:p>
                          <w:p w:rsidR="00D70063" w:rsidRPr="00F44924" w:rsidRDefault="00081074" w:rsidP="002D0851">
                            <w:pPr>
                              <w:pStyle w:val="ContactInfo"/>
                              <w:spacing w:after="60" w:line="240" w:lineRule="auto"/>
                              <w:rPr>
                                <w:rFonts w:ascii="Crimson Text" w:hAnsi="Crimson Text"/>
                                <w:sz w:val="24"/>
                                <w:szCs w:val="24"/>
                              </w:rPr>
                            </w:pPr>
                            <w:r w:rsidRPr="00F44924">
                              <w:rPr>
                                <w:rFonts w:ascii="FontAwesome" w:hAnsi="FontAwesome"/>
                                <w:color w:val="0989B1" w:themeColor="accent6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</w:t>
                            </w:r>
                            <w:r w:rsidR="00781432" w:rsidRPr="00F44924">
                              <w:rPr>
                                <w:rFonts w:ascii="FontAwesome" w:hAnsi="FontAwesome"/>
                                <w:color w:val="0989B1" w:themeColor="accent6"/>
                                <w:sz w:val="24"/>
                                <w:szCs w:val="24"/>
                                <w:shd w:val="clear" w:color="auto" w:fill="FFFFFF"/>
                              </w:rPr>
                              <w:t></w:t>
                            </w:r>
                            <w:r w:rsidR="00D70063" w:rsidRPr="00F44924">
                              <w:rPr>
                                <w:rFonts w:ascii="Crimson Text" w:hAnsi="Crimson Tex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34877" w:rsidRPr="00F44924">
                              <w:rPr>
                                <w:rFonts w:ascii="Crimson Text" w:hAnsi="Crimson Text"/>
                                <w:sz w:val="24"/>
                                <w:szCs w:val="24"/>
                              </w:rPr>
                              <w:t>(617) 510-7626</w:t>
                            </w:r>
                          </w:p>
                          <w:p w:rsidR="00D70063" w:rsidRPr="00F44924" w:rsidRDefault="00081074" w:rsidP="002D0851">
                            <w:pPr>
                              <w:pStyle w:val="ContactInfo"/>
                              <w:spacing w:after="60" w:line="240" w:lineRule="auto"/>
                              <w:rPr>
                                <w:rFonts w:ascii="Crimson Text" w:hAnsi="Crimson Text"/>
                                <w:color w:val="0989B1" w:themeColor="accent6"/>
                                <w:sz w:val="24"/>
                                <w:szCs w:val="24"/>
                              </w:rPr>
                            </w:pPr>
                            <w:r w:rsidRPr="00F44924">
                              <w:rPr>
                                <w:rFonts w:ascii="FontAwesome" w:hAnsi="FontAwesome"/>
                                <w:color w:val="0989B1" w:themeColor="accent6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</w:t>
                            </w:r>
                            <w:r w:rsidR="00C34877" w:rsidRPr="00F44924">
                              <w:rPr>
                                <w:rFonts w:ascii="FontAwesome" w:hAnsi="FontAwesome"/>
                                <w:color w:val="0989B1" w:themeColor="accent6"/>
                                <w:sz w:val="24"/>
                                <w:szCs w:val="24"/>
                                <w:shd w:val="clear" w:color="auto" w:fill="FFFFFF"/>
                              </w:rPr>
                              <w:t></w:t>
                            </w:r>
                            <w:r w:rsidR="00D70063" w:rsidRPr="00F44924">
                              <w:rPr>
                                <w:rFonts w:ascii="Crimson Text" w:hAnsi="Crimson Text"/>
                                <w:color w:val="0989B1" w:themeColor="accent6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9" w:history="1">
                              <w:r w:rsidR="00C34877" w:rsidRPr="00F44924">
                                <w:rPr>
                                  <w:rStyle w:val="Hyperlink"/>
                                  <w:rFonts w:ascii="Crimson Text" w:hAnsi="Crimson Text"/>
                                  <w:color w:val="0989B1" w:themeColor="accent6"/>
                                  <w:sz w:val="24"/>
                                  <w:szCs w:val="24"/>
                                </w:rPr>
                                <w:t>jamesgan@live.com</w:t>
                              </w:r>
                            </w:hyperlink>
                          </w:p>
                          <w:p w:rsidR="00C34877" w:rsidRPr="00F44924" w:rsidRDefault="00081074" w:rsidP="002D0851">
                            <w:pPr>
                              <w:pStyle w:val="ContactInfo"/>
                              <w:spacing w:after="60" w:line="240" w:lineRule="auto"/>
                              <w:rPr>
                                <w:rFonts w:ascii="Crimson Text" w:hAnsi="Crimson Text"/>
                                <w:color w:val="0989B1" w:themeColor="accent6"/>
                                <w:sz w:val="24"/>
                                <w:szCs w:val="24"/>
                              </w:rPr>
                            </w:pPr>
                            <w:r w:rsidRPr="00F44924">
                              <w:rPr>
                                <w:rFonts w:ascii="FontAwesome" w:hAnsi="FontAwesome" w:cs="Calibri"/>
                                <w:color w:val="0989B1" w:themeColor="accent6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</w:t>
                            </w:r>
                            <w:r w:rsidR="00C34877" w:rsidRPr="00F44924">
                              <w:rPr>
                                <w:rFonts w:ascii="FontAwesome" w:hAnsi="FontAwesome" w:cs="Calibri"/>
                                <w:color w:val="0989B1" w:themeColor="accent6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 </w:t>
                            </w:r>
                            <w:hyperlink r:id="rId10" w:history="1">
                              <w:r w:rsidR="00C34877" w:rsidRPr="00F44924">
                                <w:rPr>
                                  <w:rStyle w:val="Hyperlink"/>
                                  <w:rFonts w:ascii="Calibri" w:hAnsi="Calibri" w:cs="Calibri"/>
                                  <w:color w:val="0989B1" w:themeColor="accent6"/>
                                  <w:sz w:val="24"/>
                                  <w:szCs w:val="24"/>
                                  <w:shd w:val="clear" w:color="auto" w:fill="FFFFFF"/>
                                </w:rPr>
                                <w:t>jamesylgan</w:t>
                              </w:r>
                            </w:hyperlink>
                          </w:p>
                          <w:p w:rsidR="00C34877" w:rsidRPr="00F44924" w:rsidRDefault="00081074" w:rsidP="002D0851">
                            <w:pPr>
                              <w:pStyle w:val="ContactInfo"/>
                              <w:spacing w:after="60" w:line="240" w:lineRule="auto"/>
                              <w:rPr>
                                <w:rFonts w:ascii="Calibri" w:hAnsi="Calibri" w:cs="Calibri"/>
                                <w:color w:val="0989B1" w:themeColor="accent6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F44924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F44924" w:rsidRPr="00F44924">
                              <w:rPr>
                                <w:rFonts w:ascii="FontAwesome" w:hAnsi="FontAwesome"/>
                                <w:color w:val="0989B1" w:themeColor="accent6"/>
                                <w:sz w:val="24"/>
                                <w:szCs w:val="24"/>
                              </w:rPr>
                              <w:t></w:t>
                            </w:r>
                            <w:r w:rsidR="00C34877" w:rsidRPr="00F44924">
                              <w:rPr>
                                <w:color w:val="0989B1" w:themeColor="accent6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1" w:history="1">
                              <w:r w:rsidR="00C34877" w:rsidRPr="00F44924">
                                <w:rPr>
                                  <w:rStyle w:val="Hyperlink"/>
                                  <w:rFonts w:ascii="Calibri" w:hAnsi="Calibri" w:cs="Calibri"/>
                                  <w:color w:val="0989B1" w:themeColor="accent6"/>
                                  <w:sz w:val="24"/>
                                  <w:szCs w:val="24"/>
                                  <w:shd w:val="clear" w:color="auto" w:fill="FFFFFF"/>
                                </w:rPr>
                                <w:t>jamesylgan</w:t>
                              </w:r>
                            </w:hyperlink>
                          </w:p>
                          <w:p w:rsidR="00081074" w:rsidRDefault="00081074" w:rsidP="002D0851">
                            <w:pPr>
                              <w:pStyle w:val="ContactInfo"/>
                              <w:spacing w:after="60" w:line="240" w:lineRule="auto"/>
                              <w:rPr>
                                <w:rFonts w:ascii="Calibri" w:hAnsi="Calibri" w:cs="Calibri"/>
                                <w:color w:val="0989B1" w:themeColor="accent6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:rsidR="00081074" w:rsidRPr="00781432" w:rsidRDefault="00081074" w:rsidP="00081074">
                            <w:pPr>
                              <w:pStyle w:val="Heading2"/>
                              <w:spacing w:before="0" w:after="60" w:line="240" w:lineRule="auto"/>
                              <w:rPr>
                                <w:rFonts w:ascii="Crimson Text" w:hAnsi="Crimson Text"/>
                              </w:rPr>
                            </w:pPr>
                            <w:r>
                              <w:rPr>
                                <w:rFonts w:ascii="Crimson Text" w:hAnsi="Crimson Text"/>
                              </w:rPr>
                              <w:t>Coursework</w:t>
                            </w:r>
                          </w:p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70"/>
                            </w:tblGrid>
                            <w:tr w:rsidR="00081074" w:rsidTr="00805CC8">
                              <w:tc>
                                <w:tcPr>
                                  <w:tcW w:w="3370" w:type="dxa"/>
                                </w:tcPr>
                                <w:p w:rsidR="00805CC8" w:rsidRPr="00081074" w:rsidRDefault="00081074" w:rsidP="00805CC8">
                                  <w:pPr>
                                    <w:pStyle w:val="ContactInfo"/>
                                    <w:numPr>
                                      <w:ilvl w:val="0"/>
                                      <w:numId w:val="1"/>
                                    </w:numPr>
                                    <w:spacing w:after="60" w:line="240" w:lineRule="auto"/>
                                    <w:rPr>
                                      <w:rFonts w:ascii="Calibri" w:hAnsi="Calibri" w:cs="Calibri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</w:pPr>
                                  <w:r w:rsidRPr="00081074">
                                    <w:rPr>
                                      <w:rFonts w:ascii="Calibri" w:hAnsi="Calibri" w:cs="Calibri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Da</w:t>
                                  </w:r>
                                  <w:r w:rsidR="00805CC8">
                                    <w:rPr>
                                      <w:rFonts w:ascii="Calibri" w:hAnsi="Calibri" w:cs="Calibri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ta Structures</w:t>
                                  </w:r>
                                </w:p>
                              </w:tc>
                            </w:tr>
                            <w:tr w:rsidR="00805CC8" w:rsidTr="00805CC8">
                              <w:tc>
                                <w:tcPr>
                                  <w:tcW w:w="3370" w:type="dxa"/>
                                </w:tcPr>
                                <w:p w:rsidR="00805CC8" w:rsidRPr="00081074" w:rsidRDefault="00805CC8" w:rsidP="00805CC8">
                                  <w:pPr>
                                    <w:pStyle w:val="ContactInfo"/>
                                    <w:numPr>
                                      <w:ilvl w:val="0"/>
                                      <w:numId w:val="1"/>
                                    </w:numPr>
                                    <w:spacing w:after="60" w:line="240" w:lineRule="auto"/>
                                    <w:rPr>
                                      <w:rFonts w:ascii="Calibri" w:hAnsi="Calibri" w:cs="Calibri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Object Oriented Programming</w:t>
                                  </w:r>
                                </w:p>
                              </w:tc>
                            </w:tr>
                            <w:tr w:rsidR="00805CC8" w:rsidTr="00805CC8">
                              <w:tc>
                                <w:tcPr>
                                  <w:tcW w:w="3370" w:type="dxa"/>
                                </w:tcPr>
                                <w:p w:rsidR="00805CC8" w:rsidRPr="00081074" w:rsidRDefault="00805CC8" w:rsidP="00805CC8">
                                  <w:pPr>
                                    <w:pStyle w:val="ContactInfo"/>
                                    <w:numPr>
                                      <w:ilvl w:val="0"/>
                                      <w:numId w:val="1"/>
                                    </w:numPr>
                                    <w:spacing w:after="60" w:line="240" w:lineRule="auto"/>
                                    <w:rPr>
                                      <w:rFonts w:ascii="Calibri" w:hAnsi="Calibri" w:cs="Calibri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Functional Programming</w:t>
                                  </w:r>
                                </w:p>
                              </w:tc>
                            </w:tr>
                            <w:tr w:rsidR="00081074" w:rsidTr="00805CC8">
                              <w:tc>
                                <w:tcPr>
                                  <w:tcW w:w="3370" w:type="dxa"/>
                                </w:tcPr>
                                <w:p w:rsidR="00081074" w:rsidRPr="00081074" w:rsidRDefault="00081074" w:rsidP="00805CC8">
                                  <w:pPr>
                                    <w:pStyle w:val="ContactInfo"/>
                                    <w:numPr>
                                      <w:ilvl w:val="0"/>
                                      <w:numId w:val="1"/>
                                    </w:numPr>
                                    <w:spacing w:after="60" w:line="240" w:lineRule="auto"/>
                                    <w:rPr>
                                      <w:rFonts w:ascii="Calibri" w:hAnsi="Calibri" w:cs="Calibri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</w:pPr>
                                  <w:r w:rsidRPr="00081074">
                                    <w:rPr>
                                      <w:rFonts w:ascii="Calibri" w:hAnsi="Calibri" w:cs="Calibri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Discrete Structures</w:t>
                                  </w:r>
                                </w:p>
                              </w:tc>
                            </w:tr>
                            <w:tr w:rsidR="00081074" w:rsidTr="00805CC8">
                              <w:tc>
                                <w:tcPr>
                                  <w:tcW w:w="3370" w:type="dxa"/>
                                </w:tcPr>
                                <w:p w:rsidR="00081074" w:rsidRPr="00081074" w:rsidRDefault="00081074" w:rsidP="00805CC8">
                                  <w:pPr>
                                    <w:pStyle w:val="ContactInfo"/>
                                    <w:numPr>
                                      <w:ilvl w:val="0"/>
                                      <w:numId w:val="1"/>
                                    </w:numPr>
                                    <w:spacing w:after="60" w:line="240" w:lineRule="auto"/>
                                    <w:rPr>
                                      <w:rFonts w:ascii="Calibri" w:hAnsi="Calibri" w:cs="Calibri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</w:pPr>
                                  <w:r w:rsidRPr="00081074">
                                    <w:rPr>
                                      <w:rFonts w:ascii="Calibri" w:hAnsi="Calibri" w:cs="Calibri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Computer System Organization</w:t>
                                  </w:r>
                                </w:p>
                              </w:tc>
                            </w:tr>
                            <w:tr w:rsidR="00805CC8" w:rsidTr="00805CC8">
                              <w:tc>
                                <w:tcPr>
                                  <w:tcW w:w="3370" w:type="dxa"/>
                                </w:tcPr>
                                <w:p w:rsidR="00805CC8" w:rsidRPr="00081074" w:rsidRDefault="00805CC8" w:rsidP="00805CC8">
                                  <w:pPr>
                                    <w:pStyle w:val="ContactInfo"/>
                                    <w:numPr>
                                      <w:ilvl w:val="0"/>
                                      <w:numId w:val="1"/>
                                    </w:numPr>
                                    <w:spacing w:after="60" w:line="240" w:lineRule="auto"/>
                                    <w:rPr>
                                      <w:rFonts w:ascii="Calibri" w:hAnsi="Calibri" w:cs="Calibri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Tech Design for Social Impact</w:t>
                                  </w:r>
                                </w:p>
                              </w:tc>
                            </w:tr>
                            <w:tr w:rsidR="00081074" w:rsidTr="00805CC8">
                              <w:tc>
                                <w:tcPr>
                                  <w:tcW w:w="3370" w:type="dxa"/>
                                </w:tcPr>
                                <w:p w:rsidR="00081074" w:rsidRPr="00081074" w:rsidRDefault="00081074" w:rsidP="00805CC8">
                                  <w:pPr>
                                    <w:pStyle w:val="ContactInfo"/>
                                    <w:numPr>
                                      <w:ilvl w:val="0"/>
                                      <w:numId w:val="1"/>
                                    </w:numPr>
                                    <w:spacing w:after="60" w:line="240" w:lineRule="auto"/>
                                    <w:rPr>
                                      <w:rFonts w:ascii="Calibri" w:hAnsi="Calibri" w:cs="Calibri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</w:pPr>
                                  <w:r w:rsidRPr="00081074">
                                    <w:rPr>
                                      <w:rFonts w:ascii="Calibri" w:hAnsi="Calibri" w:cs="Calibri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Behavioral Economics</w:t>
                                  </w:r>
                                </w:p>
                              </w:tc>
                            </w:tr>
                            <w:tr w:rsidR="00081074" w:rsidTr="00805CC8">
                              <w:tc>
                                <w:tcPr>
                                  <w:tcW w:w="3370" w:type="dxa"/>
                                </w:tcPr>
                                <w:p w:rsidR="00081074" w:rsidRPr="00081074" w:rsidRDefault="00081074" w:rsidP="00805CC8">
                                  <w:pPr>
                                    <w:pStyle w:val="ContactInfo"/>
                                    <w:numPr>
                                      <w:ilvl w:val="0"/>
                                      <w:numId w:val="1"/>
                                    </w:numPr>
                                    <w:spacing w:after="60" w:line="240" w:lineRule="auto"/>
                                    <w:rPr>
                                      <w:rFonts w:ascii="Calibri" w:hAnsi="Calibri" w:cs="Calibri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</w:pPr>
                                  <w:r w:rsidRPr="00081074">
                                    <w:rPr>
                                      <w:rFonts w:ascii="Calibri" w:hAnsi="Calibri" w:cs="Calibri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Organizational Economics</w:t>
                                  </w:r>
                                </w:p>
                              </w:tc>
                            </w:tr>
                            <w:tr w:rsidR="00081074" w:rsidTr="00805CC8">
                              <w:tc>
                                <w:tcPr>
                                  <w:tcW w:w="3370" w:type="dxa"/>
                                </w:tcPr>
                                <w:p w:rsidR="00081074" w:rsidRPr="00081074" w:rsidRDefault="00081074" w:rsidP="00805CC8">
                                  <w:pPr>
                                    <w:pStyle w:val="ContactInfo"/>
                                    <w:numPr>
                                      <w:ilvl w:val="0"/>
                                      <w:numId w:val="1"/>
                                    </w:numPr>
                                    <w:spacing w:after="60" w:line="240" w:lineRule="auto"/>
                                    <w:rPr>
                                      <w:rFonts w:ascii="Calibri" w:hAnsi="Calibri" w:cs="Calibri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</w:pPr>
                                  <w:r w:rsidRPr="00081074">
                                    <w:rPr>
                                      <w:rFonts w:ascii="Calibri" w:hAnsi="Calibri" w:cs="Calibri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Econometrics</w:t>
                                  </w:r>
                                </w:p>
                              </w:tc>
                            </w:tr>
                          </w:tbl>
                          <w:p w:rsidR="00081074" w:rsidRPr="00C34877" w:rsidRDefault="00081074" w:rsidP="002D0851">
                            <w:pPr>
                              <w:pStyle w:val="ContactInfo"/>
                              <w:spacing w:after="60" w:line="240" w:lineRule="auto"/>
                              <w:rPr>
                                <w:rFonts w:ascii="Calibri" w:hAnsi="Calibri" w:cs="Calibri"/>
                                <w:color w:val="0989B1" w:themeColor="accent6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EC6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top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" filled="f" stroked="f">
                <v:textbox inset="0,0,0,0">
                  <w:txbxContent>
                    <w:sdt>
                      <w:sdtPr>
                        <w:rPr>
                          <w:rFonts w:ascii="Crimson Text" w:hAnsi="Crimson Text"/>
                          <w:sz w:val="62"/>
                        </w:rPr>
                        <w:alias w:val="Your Name"/>
                        <w:tag w:val="Your Name"/>
                        <w:id w:val="-1409994972"/>
                        <w:placeholder>
                          <w:docPart w:val="3351FCE21D0F415AA3EE2AC3879B9B81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:rsidR="00187B92" w:rsidRPr="00467A75" w:rsidRDefault="00781432" w:rsidP="00486E5D">
                          <w:pPr>
                            <w:pStyle w:val="Title"/>
                            <w:rPr>
                              <w:rFonts w:ascii="Crimson Text" w:hAnsi="Crimson Text"/>
                              <w:sz w:val="62"/>
                            </w:rPr>
                          </w:pPr>
                          <w:r w:rsidRPr="00467A75">
                            <w:rPr>
                              <w:rFonts w:ascii="Crimson Text" w:hAnsi="Crimson Text"/>
                              <w:sz w:val="62"/>
                            </w:rPr>
                            <w:t>James Gan</w:t>
                          </w:r>
                        </w:p>
                      </w:sdtContent>
                    </w:sdt>
                    <w:p w:rsidR="00781432" w:rsidRPr="00781432" w:rsidRDefault="00781432" w:rsidP="00781432">
                      <w:pPr>
                        <w:rPr>
                          <w:rFonts w:ascii="Crimson Text" w:hAnsi="Crimson Text"/>
                        </w:rPr>
                      </w:pPr>
                      <w:r w:rsidRPr="00781432">
                        <w:rPr>
                          <w:rFonts w:ascii="Crimson Text" w:hAnsi="Crimson Text"/>
                        </w:rPr>
                        <w:t>Cornell University Student</w:t>
                      </w:r>
                    </w:p>
                    <w:p w:rsidR="00D70063" w:rsidRPr="00781432" w:rsidRDefault="00781432" w:rsidP="00F44924">
                      <w:pPr>
                        <w:pStyle w:val="Heading1"/>
                        <w:spacing w:before="0" w:line="240" w:lineRule="auto"/>
                        <w:rPr>
                          <w:rFonts w:ascii="Crimson Text" w:hAnsi="Crimson Text"/>
                        </w:rPr>
                      </w:pPr>
                      <w:r w:rsidRPr="00781432">
                        <w:rPr>
                          <w:rFonts w:ascii="Crimson Text" w:hAnsi="Crimson Text"/>
                        </w:rPr>
                        <w:t>Executive Summary</w:t>
                      </w:r>
                    </w:p>
                    <w:p w:rsidR="00D70063" w:rsidRPr="00781432" w:rsidRDefault="00781432" w:rsidP="005D16FC">
                      <w:pPr>
                        <w:spacing w:afterLines="60" w:after="144" w:line="240" w:lineRule="auto"/>
                        <w:ind w:left="90"/>
                        <w:rPr>
                          <w:rFonts w:ascii="Crimson Text" w:hAnsi="Crimson Text"/>
                        </w:rPr>
                      </w:pPr>
                      <w:r w:rsidRPr="00781432">
                        <w:rPr>
                          <w:rFonts w:ascii="Crimson Text" w:hAnsi="Crimson Text"/>
                        </w:rPr>
                        <w:t xml:space="preserve">I am a senior at Cornell University student with extensive management and marketing experience, with a focus in technology. I am </w:t>
                      </w:r>
                      <w:r>
                        <w:rPr>
                          <w:rFonts w:ascii="Crimson Text" w:hAnsi="Crimson Text"/>
                        </w:rPr>
                        <w:t>seeking</w:t>
                      </w:r>
                      <w:r w:rsidRPr="00781432">
                        <w:rPr>
                          <w:rFonts w:ascii="Crimson Text" w:hAnsi="Crimson Text"/>
                        </w:rPr>
                        <w:t xml:space="preserve"> a role in product management to start </w:t>
                      </w:r>
                      <w:r>
                        <w:rPr>
                          <w:rFonts w:ascii="Crimson Text" w:hAnsi="Crimson Text"/>
                        </w:rPr>
                        <w:t>when I graduate, Summer</w:t>
                      </w:r>
                      <w:r w:rsidRPr="00781432">
                        <w:rPr>
                          <w:rFonts w:ascii="Crimson Text" w:hAnsi="Crimson Text"/>
                        </w:rPr>
                        <w:t xml:space="preserve"> 2018.</w:t>
                      </w:r>
                    </w:p>
                    <w:p w:rsidR="00C34877" w:rsidRPr="00891B6A" w:rsidRDefault="00891B6A" w:rsidP="002D0851">
                      <w:pPr>
                        <w:pStyle w:val="Heading2"/>
                        <w:spacing w:before="0" w:after="60" w:line="240" w:lineRule="auto"/>
                        <w:rPr>
                          <w:rFonts w:ascii="Crimson Text" w:hAnsi="Crimson Text"/>
                        </w:rPr>
                      </w:pPr>
                      <w:r>
                        <w:rPr>
                          <w:rFonts w:ascii="Crimson Text" w:hAnsi="Crimson Text"/>
                        </w:rPr>
                        <w:t>Programming Languages</w:t>
                      </w:r>
                      <w:r>
                        <w:rPr>
                          <w:rFonts w:ascii="Crimson Text" w:hAnsi="Crimson Text"/>
                        </w:rPr>
                        <w:softHyphen/>
                      </w:r>
                    </w:p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74"/>
                        <w:gridCol w:w="996"/>
                      </w:tblGrid>
                      <w:tr w:rsidR="00891B6A" w:rsidTr="00891B6A">
                        <w:tc>
                          <w:tcPr>
                            <w:tcW w:w="2430" w:type="dxa"/>
                          </w:tcPr>
                          <w:p w:rsidR="00891B6A" w:rsidRDefault="00891B6A" w:rsidP="002D0851">
                            <w:pPr>
                              <w:spacing w:after="6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Python</w:t>
                            </w:r>
                          </w:p>
                        </w:tc>
                        <w:tc>
                          <w:tcPr>
                            <w:tcW w:w="930" w:type="dxa"/>
                          </w:tcPr>
                          <w:p w:rsidR="00891B6A" w:rsidRDefault="00891B6A" w:rsidP="002D0851">
                            <w:pPr>
                              <w:spacing w:after="6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34877">
                              <w:rPr>
                                <w:rFonts w:ascii="Times New Roman" w:hAnsi="Times New Roman" w:cs="Times New Roman"/>
                                <w:color w:val="0989B1" w:themeColor="accent6"/>
                              </w:rPr>
                              <w:t>███▒▒</w:t>
                            </w:r>
                          </w:p>
                        </w:tc>
                      </w:tr>
                      <w:tr w:rsidR="00891B6A" w:rsidTr="00891B6A">
                        <w:tc>
                          <w:tcPr>
                            <w:tcW w:w="2430" w:type="dxa"/>
                          </w:tcPr>
                          <w:p w:rsidR="00891B6A" w:rsidRDefault="00891B6A" w:rsidP="002D0851">
                            <w:pPr>
                              <w:spacing w:after="6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Java</w:t>
                            </w:r>
                          </w:p>
                        </w:tc>
                        <w:tc>
                          <w:tcPr>
                            <w:tcW w:w="930" w:type="dxa"/>
                          </w:tcPr>
                          <w:p w:rsidR="00891B6A" w:rsidRPr="00891B6A" w:rsidRDefault="00891B6A" w:rsidP="002D0851">
                            <w:pPr>
                              <w:spacing w:after="60" w:line="240" w:lineRule="auto"/>
                              <w:rPr>
                                <w:rFonts w:ascii="Times New Roman" w:hAnsi="Times New Roman" w:cs="Times New Roman"/>
                                <w:color w:val="0989B1" w:themeColor="accent6"/>
                              </w:rPr>
                            </w:pPr>
                            <w:r w:rsidRPr="00C34877">
                              <w:rPr>
                                <w:rFonts w:ascii="Times New Roman" w:hAnsi="Times New Roman" w:cs="Times New Roman"/>
                                <w:color w:val="0989B1" w:themeColor="accent6"/>
                              </w:rPr>
                              <w:t>███▒▒</w:t>
                            </w:r>
                          </w:p>
                        </w:tc>
                      </w:tr>
                      <w:tr w:rsidR="00891B6A" w:rsidTr="00891B6A">
                        <w:tc>
                          <w:tcPr>
                            <w:tcW w:w="2430" w:type="dxa"/>
                          </w:tcPr>
                          <w:p w:rsidR="00891B6A" w:rsidRPr="00891B6A" w:rsidRDefault="00891B6A" w:rsidP="002D0851">
                            <w:pPr>
                              <w:spacing w:after="60" w:line="240" w:lineRule="auto"/>
                              <w:rPr>
                                <w:rFonts w:ascii="Times New Roman" w:hAnsi="Times New Roman" w:cs="Times New Roman"/>
                                <w:color w:val="0989B1" w:themeColor="accent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Javascript</w:t>
                            </w:r>
                          </w:p>
                        </w:tc>
                        <w:tc>
                          <w:tcPr>
                            <w:tcW w:w="930" w:type="dxa"/>
                          </w:tcPr>
                          <w:p w:rsidR="00891B6A" w:rsidRDefault="00891B6A" w:rsidP="002D0851">
                            <w:pPr>
                              <w:spacing w:after="6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34877">
                              <w:rPr>
                                <w:rFonts w:ascii="Times New Roman" w:hAnsi="Times New Roman" w:cs="Times New Roman"/>
                                <w:color w:val="0989B1" w:themeColor="accent6"/>
                              </w:rPr>
                              <w:t>███▒▒</w:t>
                            </w:r>
                          </w:p>
                        </w:tc>
                      </w:tr>
                    </w:tbl>
                    <w:p w:rsidR="00891B6A" w:rsidRDefault="00891B6A" w:rsidP="002D0851">
                      <w:pPr>
                        <w:spacing w:after="60" w:line="240" w:lineRule="auto"/>
                        <w:rPr>
                          <w:rFonts w:ascii="Times New Roman" w:hAnsi="Times New Roman" w:cs="Times New Roman"/>
                          <w:color w:val="0989B1" w:themeColor="accent6"/>
                        </w:rPr>
                      </w:pPr>
                    </w:p>
                    <w:p w:rsidR="00C34877" w:rsidRPr="00781432" w:rsidRDefault="00C34877" w:rsidP="002D0851">
                      <w:pPr>
                        <w:pStyle w:val="Heading2"/>
                        <w:spacing w:before="0" w:after="60" w:line="240" w:lineRule="auto"/>
                        <w:rPr>
                          <w:rFonts w:ascii="Crimson Text" w:hAnsi="Crimson Text"/>
                        </w:rPr>
                      </w:pPr>
                      <w:r>
                        <w:rPr>
                          <w:rFonts w:ascii="Crimson Text" w:hAnsi="Crimson Text"/>
                        </w:rPr>
                        <w:t>Foreign Languages</w:t>
                      </w:r>
                    </w:p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74"/>
                        <w:gridCol w:w="996"/>
                      </w:tblGrid>
                      <w:tr w:rsidR="00891B6A" w:rsidTr="00891B6A">
                        <w:tc>
                          <w:tcPr>
                            <w:tcW w:w="2520" w:type="dxa"/>
                          </w:tcPr>
                          <w:p w:rsidR="00891B6A" w:rsidRDefault="00891B6A" w:rsidP="002D0851">
                            <w:pPr>
                              <w:spacing w:after="6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German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:rsidR="00891B6A" w:rsidRDefault="00891B6A" w:rsidP="002D0851">
                            <w:pPr>
                              <w:spacing w:after="6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34877">
                              <w:rPr>
                                <w:rFonts w:ascii="Times New Roman" w:hAnsi="Times New Roman" w:cs="Times New Roman"/>
                                <w:color w:val="0989B1" w:themeColor="accent6"/>
                              </w:rPr>
                              <w:t>███▒▒</w:t>
                            </w:r>
                          </w:p>
                        </w:tc>
                      </w:tr>
                      <w:tr w:rsidR="00891B6A" w:rsidTr="00891B6A">
                        <w:tc>
                          <w:tcPr>
                            <w:tcW w:w="2520" w:type="dxa"/>
                          </w:tcPr>
                          <w:p w:rsidR="00891B6A" w:rsidRDefault="00891B6A" w:rsidP="002D0851">
                            <w:pPr>
                              <w:spacing w:after="6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French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:rsidR="00891B6A" w:rsidRPr="00891B6A" w:rsidRDefault="00891B6A" w:rsidP="002D0851">
                            <w:pPr>
                              <w:spacing w:after="60" w:line="240" w:lineRule="auto"/>
                              <w:rPr>
                                <w:rFonts w:ascii="Times New Roman" w:hAnsi="Times New Roman" w:cs="Times New Roman"/>
                                <w:color w:val="0989B1" w:themeColor="accent6"/>
                              </w:rPr>
                            </w:pPr>
                            <w:r w:rsidRPr="00C34877">
                              <w:rPr>
                                <w:rFonts w:ascii="Times New Roman" w:hAnsi="Times New Roman" w:cs="Times New Roman"/>
                                <w:color w:val="0989B1" w:themeColor="accent6"/>
                              </w:rPr>
                              <w:t>███▒▒</w:t>
                            </w:r>
                          </w:p>
                        </w:tc>
                      </w:tr>
                      <w:tr w:rsidR="00891B6A" w:rsidTr="00891B6A">
                        <w:tc>
                          <w:tcPr>
                            <w:tcW w:w="2520" w:type="dxa"/>
                          </w:tcPr>
                          <w:p w:rsidR="00891B6A" w:rsidRPr="00891B6A" w:rsidRDefault="00891B6A" w:rsidP="002D0851">
                            <w:pPr>
                              <w:spacing w:after="60" w:line="240" w:lineRule="auto"/>
                              <w:rPr>
                                <w:rFonts w:ascii="Times New Roman" w:hAnsi="Times New Roman" w:cs="Times New Roman"/>
                                <w:color w:val="0989B1" w:themeColor="accent6"/>
                              </w:rPr>
                            </w:pPr>
                            <w:r w:rsidRPr="00891B6A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American Sign Language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:rsidR="00891B6A" w:rsidRDefault="00891B6A" w:rsidP="002D0851">
                            <w:pPr>
                              <w:spacing w:after="6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34877">
                              <w:rPr>
                                <w:rFonts w:ascii="Times New Roman" w:hAnsi="Times New Roman" w:cs="Times New Roman"/>
                                <w:color w:val="0989B1" w:themeColor="accent6"/>
                              </w:rPr>
                              <w:t>██▒▒▒</w:t>
                            </w:r>
                          </w:p>
                        </w:tc>
                      </w:tr>
                    </w:tbl>
                    <w:p w:rsidR="00C34877" w:rsidRPr="00C34877" w:rsidRDefault="00C34877" w:rsidP="002D0851">
                      <w:pPr>
                        <w:spacing w:after="60" w:line="240" w:lineRule="auto"/>
                        <w:rPr>
                          <w:rFonts w:ascii="Times New Roman" w:hAnsi="Times New Roman" w:cs="Times New Roman"/>
                          <w:color w:val="0989B1" w:themeColor="accent6"/>
                        </w:rPr>
                      </w:pPr>
                    </w:p>
                    <w:sdt>
                      <w:sdtPr>
                        <w:rPr>
                          <w:rFonts w:ascii="Crimson Text" w:hAnsi="Crimson Text"/>
                        </w:rPr>
                        <w:id w:val="-664317383"/>
                        <w:placeholder>
                          <w:docPart w:val="7721867806824F768776D81A509C520B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D70063" w:rsidRDefault="00D70063" w:rsidP="002D0851">
                          <w:pPr>
                            <w:pStyle w:val="Heading2"/>
                            <w:spacing w:before="0" w:after="60" w:line="240" w:lineRule="auto"/>
                            <w:rPr>
                              <w:rFonts w:ascii="Crimson Text" w:hAnsi="Crimson Text"/>
                            </w:rPr>
                          </w:pPr>
                          <w:r w:rsidRPr="00781432">
                            <w:rPr>
                              <w:rFonts w:ascii="Crimson Text" w:hAnsi="Crimson Text"/>
                            </w:rPr>
                            <w:t>Vitals</w:t>
                          </w:r>
                        </w:p>
                      </w:sdtContent>
                    </w:sdt>
                    <w:p w:rsidR="00C34877" w:rsidRPr="00F44924" w:rsidRDefault="00081074" w:rsidP="002D0851">
                      <w:pPr>
                        <w:pStyle w:val="ContactInfo"/>
                        <w:spacing w:after="60" w:line="240" w:lineRule="auto"/>
                        <w:rPr>
                          <w:rFonts w:ascii="Calibri" w:hAnsi="Calibri" w:cs="Calibri"/>
                          <w:color w:val="0989B1" w:themeColor="accent6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FontAwesome" w:hAnsi="FontAwesome" w:cs="Calibri"/>
                          <w:color w:val="0989B1" w:themeColor="accent6"/>
                          <w:sz w:val="21"/>
                          <w:szCs w:val="21"/>
                          <w:shd w:val="clear" w:color="auto" w:fill="FFFFFF"/>
                        </w:rPr>
                        <w:t xml:space="preserve">  </w:t>
                      </w:r>
                      <w:r w:rsidR="00C34877" w:rsidRPr="00F44924">
                        <w:rPr>
                          <w:rFonts w:ascii="FontAwesome" w:hAnsi="FontAwesome" w:cs="Calibri"/>
                          <w:color w:val="0989B1" w:themeColor="accent6"/>
                          <w:sz w:val="24"/>
                          <w:szCs w:val="24"/>
                          <w:shd w:val="clear" w:color="auto" w:fill="FFFFFF"/>
                        </w:rPr>
                        <w:t xml:space="preserve"> </w:t>
                      </w:r>
                      <w:hyperlink r:id="rId12" w:history="1">
                        <w:r w:rsidR="00C34877" w:rsidRPr="00F44924">
                          <w:rPr>
                            <w:rStyle w:val="Hyperlink"/>
                            <w:rFonts w:ascii="Calibri" w:hAnsi="Calibri" w:cs="Calibri"/>
                            <w:color w:val="0989B1" w:themeColor="accent6"/>
                            <w:sz w:val="24"/>
                            <w:szCs w:val="24"/>
                            <w:shd w:val="clear" w:color="auto" w:fill="FFFFFF"/>
                          </w:rPr>
                          <w:t>http://bellevue.tech</w:t>
                        </w:r>
                      </w:hyperlink>
                    </w:p>
                    <w:p w:rsidR="00D70063" w:rsidRPr="00F44924" w:rsidRDefault="00F44924" w:rsidP="002D0851">
                      <w:pPr>
                        <w:pStyle w:val="ContactInfo"/>
                        <w:spacing w:after="60" w:line="240" w:lineRule="auto"/>
                        <w:rPr>
                          <w:rFonts w:ascii="Crimson Text" w:hAnsi="Crimson Text"/>
                          <w:sz w:val="24"/>
                          <w:szCs w:val="24"/>
                        </w:rPr>
                      </w:pPr>
                      <w:r w:rsidRPr="00F44924">
                        <w:rPr>
                          <w:rFonts w:ascii="Crimson Text" w:hAnsi="Crimson Text"/>
                          <w:sz w:val="24"/>
                          <w:szCs w:val="24"/>
                        </w:rPr>
                        <w:t xml:space="preserve">  </w:t>
                      </w:r>
                      <w:r w:rsidR="00781432" w:rsidRPr="00F44924">
                        <w:rPr>
                          <w:rFonts w:ascii="Crimson Text" w:hAnsi="Crimson Text"/>
                          <w:noProof/>
                          <w:color w:val="A5BC5A"/>
                          <w:sz w:val="24"/>
                          <w:szCs w:val="24"/>
                        </w:rPr>
                        <w:drawing>
                          <wp:inline distT="0" distB="0" distL="0" distR="0" wp14:anchorId="2D20B8FD" wp14:editId="5B658352">
                            <wp:extent cx="125698" cy="157122"/>
                            <wp:effectExtent l="0" t="0" r="825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s://www.shareicon.net/data/256x256/2016/02/11/717151_people_512x51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duotone>
                                        <a:schemeClr val="accent6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863" cy="1660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81432" w:rsidRPr="00F44924">
                        <w:rPr>
                          <w:rFonts w:ascii="Crimson Text" w:hAnsi="Crimson Text"/>
                          <w:sz w:val="24"/>
                          <w:szCs w:val="24"/>
                        </w:rPr>
                        <w:t xml:space="preserve"> Bellevue, WA</w:t>
                      </w:r>
                    </w:p>
                    <w:p w:rsidR="00D70063" w:rsidRPr="00F44924" w:rsidRDefault="00081074" w:rsidP="002D0851">
                      <w:pPr>
                        <w:pStyle w:val="ContactInfo"/>
                        <w:spacing w:after="60" w:line="240" w:lineRule="auto"/>
                        <w:rPr>
                          <w:rFonts w:ascii="Crimson Text" w:hAnsi="Crimson Text"/>
                          <w:sz w:val="24"/>
                          <w:szCs w:val="24"/>
                        </w:rPr>
                      </w:pPr>
                      <w:r w:rsidRPr="00F44924">
                        <w:rPr>
                          <w:rFonts w:ascii="FontAwesome" w:hAnsi="FontAwesome"/>
                          <w:color w:val="0989B1" w:themeColor="accent6"/>
                          <w:sz w:val="24"/>
                          <w:szCs w:val="24"/>
                          <w:shd w:val="clear" w:color="auto" w:fill="FFFFFF"/>
                        </w:rPr>
                        <w:t xml:space="preserve">  </w:t>
                      </w:r>
                      <w:r w:rsidR="00781432" w:rsidRPr="00F44924">
                        <w:rPr>
                          <w:rFonts w:ascii="FontAwesome" w:hAnsi="FontAwesome"/>
                          <w:color w:val="0989B1" w:themeColor="accent6"/>
                          <w:sz w:val="24"/>
                          <w:szCs w:val="24"/>
                          <w:shd w:val="clear" w:color="auto" w:fill="FFFFFF"/>
                        </w:rPr>
                        <w:t></w:t>
                      </w:r>
                      <w:r w:rsidR="00D70063" w:rsidRPr="00F44924">
                        <w:rPr>
                          <w:rFonts w:ascii="Crimson Text" w:hAnsi="Crimson Text"/>
                          <w:sz w:val="24"/>
                          <w:szCs w:val="24"/>
                        </w:rPr>
                        <w:t xml:space="preserve"> </w:t>
                      </w:r>
                      <w:r w:rsidR="00C34877" w:rsidRPr="00F44924">
                        <w:rPr>
                          <w:rFonts w:ascii="Crimson Text" w:hAnsi="Crimson Text"/>
                          <w:sz w:val="24"/>
                          <w:szCs w:val="24"/>
                        </w:rPr>
                        <w:t>(617) 510-7626</w:t>
                      </w:r>
                    </w:p>
                    <w:p w:rsidR="00D70063" w:rsidRPr="00F44924" w:rsidRDefault="00081074" w:rsidP="002D0851">
                      <w:pPr>
                        <w:pStyle w:val="ContactInfo"/>
                        <w:spacing w:after="60" w:line="240" w:lineRule="auto"/>
                        <w:rPr>
                          <w:rFonts w:ascii="Crimson Text" w:hAnsi="Crimson Text"/>
                          <w:color w:val="0989B1" w:themeColor="accent6"/>
                          <w:sz w:val="24"/>
                          <w:szCs w:val="24"/>
                        </w:rPr>
                      </w:pPr>
                      <w:r w:rsidRPr="00F44924">
                        <w:rPr>
                          <w:rFonts w:ascii="FontAwesome" w:hAnsi="FontAwesome"/>
                          <w:color w:val="0989B1" w:themeColor="accent6"/>
                          <w:sz w:val="24"/>
                          <w:szCs w:val="24"/>
                          <w:shd w:val="clear" w:color="auto" w:fill="FFFFFF"/>
                        </w:rPr>
                        <w:t xml:space="preserve">  </w:t>
                      </w:r>
                      <w:r w:rsidR="00C34877" w:rsidRPr="00F44924">
                        <w:rPr>
                          <w:rFonts w:ascii="FontAwesome" w:hAnsi="FontAwesome"/>
                          <w:color w:val="0989B1" w:themeColor="accent6"/>
                          <w:sz w:val="24"/>
                          <w:szCs w:val="24"/>
                          <w:shd w:val="clear" w:color="auto" w:fill="FFFFFF"/>
                        </w:rPr>
                        <w:t></w:t>
                      </w:r>
                      <w:r w:rsidR="00D70063" w:rsidRPr="00F44924">
                        <w:rPr>
                          <w:rFonts w:ascii="Crimson Text" w:hAnsi="Crimson Text"/>
                          <w:color w:val="0989B1" w:themeColor="accent6"/>
                          <w:sz w:val="24"/>
                          <w:szCs w:val="24"/>
                        </w:rPr>
                        <w:t xml:space="preserve"> </w:t>
                      </w:r>
                      <w:hyperlink r:id="rId13" w:history="1">
                        <w:r w:rsidR="00C34877" w:rsidRPr="00F44924">
                          <w:rPr>
                            <w:rStyle w:val="Hyperlink"/>
                            <w:rFonts w:ascii="Crimson Text" w:hAnsi="Crimson Text"/>
                            <w:color w:val="0989B1" w:themeColor="accent6"/>
                            <w:sz w:val="24"/>
                            <w:szCs w:val="24"/>
                          </w:rPr>
                          <w:t>jamesgan@live.com</w:t>
                        </w:r>
                      </w:hyperlink>
                    </w:p>
                    <w:p w:rsidR="00C34877" w:rsidRPr="00F44924" w:rsidRDefault="00081074" w:rsidP="002D0851">
                      <w:pPr>
                        <w:pStyle w:val="ContactInfo"/>
                        <w:spacing w:after="60" w:line="240" w:lineRule="auto"/>
                        <w:rPr>
                          <w:rFonts w:ascii="Crimson Text" w:hAnsi="Crimson Text"/>
                          <w:color w:val="0989B1" w:themeColor="accent6"/>
                          <w:sz w:val="24"/>
                          <w:szCs w:val="24"/>
                        </w:rPr>
                      </w:pPr>
                      <w:r w:rsidRPr="00F44924">
                        <w:rPr>
                          <w:rFonts w:ascii="FontAwesome" w:hAnsi="FontAwesome" w:cs="Calibri"/>
                          <w:color w:val="0989B1" w:themeColor="accent6"/>
                          <w:sz w:val="24"/>
                          <w:szCs w:val="24"/>
                          <w:shd w:val="clear" w:color="auto" w:fill="FFFFFF"/>
                        </w:rPr>
                        <w:t xml:space="preserve">  </w:t>
                      </w:r>
                      <w:r w:rsidR="00C34877" w:rsidRPr="00F44924">
                        <w:rPr>
                          <w:rFonts w:ascii="FontAwesome" w:hAnsi="FontAwesome" w:cs="Calibri"/>
                          <w:color w:val="0989B1" w:themeColor="accent6"/>
                          <w:sz w:val="24"/>
                          <w:szCs w:val="24"/>
                          <w:shd w:val="clear" w:color="auto" w:fill="FFFFFF"/>
                        </w:rPr>
                        <w:t xml:space="preserve"> </w:t>
                      </w:r>
                      <w:hyperlink r:id="rId14" w:history="1">
                        <w:r w:rsidR="00C34877" w:rsidRPr="00F44924">
                          <w:rPr>
                            <w:rStyle w:val="Hyperlink"/>
                            <w:rFonts w:ascii="Calibri" w:hAnsi="Calibri" w:cs="Calibri"/>
                            <w:color w:val="0989B1" w:themeColor="accent6"/>
                            <w:sz w:val="24"/>
                            <w:szCs w:val="24"/>
                            <w:shd w:val="clear" w:color="auto" w:fill="FFFFFF"/>
                          </w:rPr>
                          <w:t>jamesylgan</w:t>
                        </w:r>
                      </w:hyperlink>
                    </w:p>
                    <w:p w:rsidR="00C34877" w:rsidRPr="00F44924" w:rsidRDefault="00081074" w:rsidP="002D0851">
                      <w:pPr>
                        <w:pStyle w:val="ContactInfo"/>
                        <w:spacing w:after="60" w:line="240" w:lineRule="auto"/>
                        <w:rPr>
                          <w:rFonts w:ascii="Calibri" w:hAnsi="Calibri" w:cs="Calibri"/>
                          <w:color w:val="0989B1" w:themeColor="accent6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F44924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F44924" w:rsidRPr="00F44924">
                        <w:rPr>
                          <w:rFonts w:ascii="FontAwesome" w:hAnsi="FontAwesome"/>
                          <w:color w:val="0989B1" w:themeColor="accent6"/>
                          <w:sz w:val="24"/>
                          <w:szCs w:val="24"/>
                        </w:rPr>
                        <w:t></w:t>
                      </w:r>
                      <w:r w:rsidR="00C34877" w:rsidRPr="00F44924">
                        <w:rPr>
                          <w:color w:val="0989B1" w:themeColor="accent6"/>
                          <w:sz w:val="24"/>
                          <w:szCs w:val="24"/>
                        </w:rPr>
                        <w:t xml:space="preserve"> </w:t>
                      </w:r>
                      <w:hyperlink r:id="rId15" w:history="1">
                        <w:r w:rsidR="00C34877" w:rsidRPr="00F44924">
                          <w:rPr>
                            <w:rStyle w:val="Hyperlink"/>
                            <w:rFonts w:ascii="Calibri" w:hAnsi="Calibri" w:cs="Calibri"/>
                            <w:color w:val="0989B1" w:themeColor="accent6"/>
                            <w:sz w:val="24"/>
                            <w:szCs w:val="24"/>
                            <w:shd w:val="clear" w:color="auto" w:fill="FFFFFF"/>
                          </w:rPr>
                          <w:t>jamesylgan</w:t>
                        </w:r>
                      </w:hyperlink>
                    </w:p>
                    <w:p w:rsidR="00081074" w:rsidRDefault="00081074" w:rsidP="002D0851">
                      <w:pPr>
                        <w:pStyle w:val="ContactInfo"/>
                        <w:spacing w:after="60" w:line="240" w:lineRule="auto"/>
                        <w:rPr>
                          <w:rFonts w:ascii="Calibri" w:hAnsi="Calibri" w:cs="Calibri"/>
                          <w:color w:val="0989B1" w:themeColor="accent6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:rsidR="00081074" w:rsidRPr="00781432" w:rsidRDefault="00081074" w:rsidP="00081074">
                      <w:pPr>
                        <w:pStyle w:val="Heading2"/>
                        <w:spacing w:before="0" w:after="60" w:line="240" w:lineRule="auto"/>
                        <w:rPr>
                          <w:rFonts w:ascii="Crimson Text" w:hAnsi="Crimson Text"/>
                        </w:rPr>
                      </w:pPr>
                      <w:r>
                        <w:rPr>
                          <w:rFonts w:ascii="Crimson Text" w:hAnsi="Crimson Text"/>
                        </w:rPr>
                        <w:t>Coursework</w:t>
                      </w:r>
                    </w:p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70"/>
                      </w:tblGrid>
                      <w:tr w:rsidR="00081074" w:rsidTr="00805CC8">
                        <w:tc>
                          <w:tcPr>
                            <w:tcW w:w="3370" w:type="dxa"/>
                          </w:tcPr>
                          <w:p w:rsidR="00805CC8" w:rsidRPr="00081074" w:rsidRDefault="00081074" w:rsidP="00805CC8">
                            <w:pPr>
                              <w:pStyle w:val="ContactInfo"/>
                              <w:numPr>
                                <w:ilvl w:val="0"/>
                                <w:numId w:val="1"/>
                              </w:numPr>
                              <w:spacing w:after="60" w:line="240" w:lineRule="auto"/>
                              <w:rPr>
                                <w:rFonts w:ascii="Calibri" w:hAnsi="Calibri" w:cs="Calibri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081074">
                              <w:rPr>
                                <w:rFonts w:ascii="Calibri" w:hAnsi="Calibri" w:cs="Calibri"/>
                                <w:sz w:val="21"/>
                                <w:szCs w:val="21"/>
                                <w:shd w:val="clear" w:color="auto" w:fill="FFFFFF"/>
                              </w:rPr>
                              <w:t>Da</w:t>
                            </w:r>
                            <w:r w:rsidR="00805CC8">
                              <w:rPr>
                                <w:rFonts w:ascii="Calibri" w:hAnsi="Calibri" w:cs="Calibri"/>
                                <w:sz w:val="21"/>
                                <w:szCs w:val="21"/>
                                <w:shd w:val="clear" w:color="auto" w:fill="FFFFFF"/>
                              </w:rPr>
                              <w:t>ta Structures</w:t>
                            </w:r>
                          </w:p>
                        </w:tc>
                      </w:tr>
                      <w:tr w:rsidR="00805CC8" w:rsidTr="00805CC8">
                        <w:tc>
                          <w:tcPr>
                            <w:tcW w:w="3370" w:type="dxa"/>
                          </w:tcPr>
                          <w:p w:rsidR="00805CC8" w:rsidRPr="00081074" w:rsidRDefault="00805CC8" w:rsidP="00805CC8">
                            <w:pPr>
                              <w:pStyle w:val="ContactInfo"/>
                              <w:numPr>
                                <w:ilvl w:val="0"/>
                                <w:numId w:val="1"/>
                              </w:numPr>
                              <w:spacing w:after="60" w:line="240" w:lineRule="auto"/>
                              <w:rPr>
                                <w:rFonts w:ascii="Calibri" w:hAnsi="Calibri" w:cs="Calibri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1"/>
                                <w:szCs w:val="21"/>
                                <w:shd w:val="clear" w:color="auto" w:fill="FFFFFF"/>
                              </w:rPr>
                              <w:t>Object Oriented Programming</w:t>
                            </w:r>
                          </w:p>
                        </w:tc>
                      </w:tr>
                      <w:tr w:rsidR="00805CC8" w:rsidTr="00805CC8">
                        <w:tc>
                          <w:tcPr>
                            <w:tcW w:w="3370" w:type="dxa"/>
                          </w:tcPr>
                          <w:p w:rsidR="00805CC8" w:rsidRPr="00081074" w:rsidRDefault="00805CC8" w:rsidP="00805CC8">
                            <w:pPr>
                              <w:pStyle w:val="ContactInfo"/>
                              <w:numPr>
                                <w:ilvl w:val="0"/>
                                <w:numId w:val="1"/>
                              </w:numPr>
                              <w:spacing w:after="60" w:line="240" w:lineRule="auto"/>
                              <w:rPr>
                                <w:rFonts w:ascii="Calibri" w:hAnsi="Calibri" w:cs="Calibri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1"/>
                                <w:szCs w:val="21"/>
                                <w:shd w:val="clear" w:color="auto" w:fill="FFFFFF"/>
                              </w:rPr>
                              <w:t>Functional Programming</w:t>
                            </w:r>
                          </w:p>
                        </w:tc>
                      </w:tr>
                      <w:tr w:rsidR="00081074" w:rsidTr="00805CC8">
                        <w:tc>
                          <w:tcPr>
                            <w:tcW w:w="3370" w:type="dxa"/>
                          </w:tcPr>
                          <w:p w:rsidR="00081074" w:rsidRPr="00081074" w:rsidRDefault="00081074" w:rsidP="00805CC8">
                            <w:pPr>
                              <w:pStyle w:val="ContactInfo"/>
                              <w:numPr>
                                <w:ilvl w:val="0"/>
                                <w:numId w:val="1"/>
                              </w:numPr>
                              <w:spacing w:after="60" w:line="240" w:lineRule="auto"/>
                              <w:rPr>
                                <w:rFonts w:ascii="Calibri" w:hAnsi="Calibri" w:cs="Calibri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081074">
                              <w:rPr>
                                <w:rFonts w:ascii="Calibri" w:hAnsi="Calibri" w:cs="Calibri"/>
                                <w:sz w:val="21"/>
                                <w:szCs w:val="21"/>
                                <w:shd w:val="clear" w:color="auto" w:fill="FFFFFF"/>
                              </w:rPr>
                              <w:t>Discrete Structures</w:t>
                            </w:r>
                          </w:p>
                        </w:tc>
                      </w:tr>
                      <w:tr w:rsidR="00081074" w:rsidTr="00805CC8">
                        <w:tc>
                          <w:tcPr>
                            <w:tcW w:w="3370" w:type="dxa"/>
                          </w:tcPr>
                          <w:p w:rsidR="00081074" w:rsidRPr="00081074" w:rsidRDefault="00081074" w:rsidP="00805CC8">
                            <w:pPr>
                              <w:pStyle w:val="ContactInfo"/>
                              <w:numPr>
                                <w:ilvl w:val="0"/>
                                <w:numId w:val="1"/>
                              </w:numPr>
                              <w:spacing w:after="60" w:line="240" w:lineRule="auto"/>
                              <w:rPr>
                                <w:rFonts w:ascii="Calibri" w:hAnsi="Calibri" w:cs="Calibri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081074">
                              <w:rPr>
                                <w:rFonts w:ascii="Calibri" w:hAnsi="Calibri" w:cs="Calibri"/>
                                <w:sz w:val="21"/>
                                <w:szCs w:val="21"/>
                                <w:shd w:val="clear" w:color="auto" w:fill="FFFFFF"/>
                              </w:rPr>
                              <w:t>Computer System Organization</w:t>
                            </w:r>
                          </w:p>
                        </w:tc>
                      </w:tr>
                      <w:tr w:rsidR="00805CC8" w:rsidTr="00805CC8">
                        <w:tc>
                          <w:tcPr>
                            <w:tcW w:w="3370" w:type="dxa"/>
                          </w:tcPr>
                          <w:p w:rsidR="00805CC8" w:rsidRPr="00081074" w:rsidRDefault="00805CC8" w:rsidP="00805CC8">
                            <w:pPr>
                              <w:pStyle w:val="ContactInfo"/>
                              <w:numPr>
                                <w:ilvl w:val="0"/>
                                <w:numId w:val="1"/>
                              </w:numPr>
                              <w:spacing w:after="60" w:line="240" w:lineRule="auto"/>
                              <w:rPr>
                                <w:rFonts w:ascii="Calibri" w:hAnsi="Calibri" w:cs="Calibri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1"/>
                                <w:szCs w:val="21"/>
                                <w:shd w:val="clear" w:color="auto" w:fill="FFFFFF"/>
                              </w:rPr>
                              <w:t>Tech Design for Social Impact</w:t>
                            </w:r>
                          </w:p>
                        </w:tc>
                      </w:tr>
                      <w:tr w:rsidR="00081074" w:rsidTr="00805CC8">
                        <w:tc>
                          <w:tcPr>
                            <w:tcW w:w="3370" w:type="dxa"/>
                          </w:tcPr>
                          <w:p w:rsidR="00081074" w:rsidRPr="00081074" w:rsidRDefault="00081074" w:rsidP="00805CC8">
                            <w:pPr>
                              <w:pStyle w:val="ContactInfo"/>
                              <w:numPr>
                                <w:ilvl w:val="0"/>
                                <w:numId w:val="1"/>
                              </w:numPr>
                              <w:spacing w:after="60" w:line="240" w:lineRule="auto"/>
                              <w:rPr>
                                <w:rFonts w:ascii="Calibri" w:hAnsi="Calibri" w:cs="Calibri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081074">
                              <w:rPr>
                                <w:rFonts w:ascii="Calibri" w:hAnsi="Calibri" w:cs="Calibri"/>
                                <w:sz w:val="21"/>
                                <w:szCs w:val="21"/>
                                <w:shd w:val="clear" w:color="auto" w:fill="FFFFFF"/>
                              </w:rPr>
                              <w:t>Behavioral Economics</w:t>
                            </w:r>
                          </w:p>
                        </w:tc>
                      </w:tr>
                      <w:tr w:rsidR="00081074" w:rsidTr="00805CC8">
                        <w:tc>
                          <w:tcPr>
                            <w:tcW w:w="3370" w:type="dxa"/>
                          </w:tcPr>
                          <w:p w:rsidR="00081074" w:rsidRPr="00081074" w:rsidRDefault="00081074" w:rsidP="00805CC8">
                            <w:pPr>
                              <w:pStyle w:val="ContactInfo"/>
                              <w:numPr>
                                <w:ilvl w:val="0"/>
                                <w:numId w:val="1"/>
                              </w:numPr>
                              <w:spacing w:after="60" w:line="240" w:lineRule="auto"/>
                              <w:rPr>
                                <w:rFonts w:ascii="Calibri" w:hAnsi="Calibri" w:cs="Calibri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081074">
                              <w:rPr>
                                <w:rFonts w:ascii="Calibri" w:hAnsi="Calibri" w:cs="Calibri"/>
                                <w:sz w:val="21"/>
                                <w:szCs w:val="21"/>
                                <w:shd w:val="clear" w:color="auto" w:fill="FFFFFF"/>
                              </w:rPr>
                              <w:t>Organizational Economics</w:t>
                            </w:r>
                          </w:p>
                        </w:tc>
                      </w:tr>
                      <w:tr w:rsidR="00081074" w:rsidTr="00805CC8">
                        <w:tc>
                          <w:tcPr>
                            <w:tcW w:w="3370" w:type="dxa"/>
                          </w:tcPr>
                          <w:p w:rsidR="00081074" w:rsidRPr="00081074" w:rsidRDefault="00081074" w:rsidP="00805CC8">
                            <w:pPr>
                              <w:pStyle w:val="ContactInfo"/>
                              <w:numPr>
                                <w:ilvl w:val="0"/>
                                <w:numId w:val="1"/>
                              </w:numPr>
                              <w:spacing w:after="60" w:line="240" w:lineRule="auto"/>
                              <w:rPr>
                                <w:rFonts w:ascii="Calibri" w:hAnsi="Calibri" w:cs="Calibri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081074">
                              <w:rPr>
                                <w:rFonts w:ascii="Calibri" w:hAnsi="Calibri" w:cs="Calibri"/>
                                <w:sz w:val="21"/>
                                <w:szCs w:val="21"/>
                                <w:shd w:val="clear" w:color="auto" w:fill="FFFFFF"/>
                              </w:rPr>
                              <w:t>Econometrics</w:t>
                            </w:r>
                          </w:p>
                        </w:tc>
                      </w:tr>
                    </w:tbl>
                    <w:p w:rsidR="00081074" w:rsidRPr="00C34877" w:rsidRDefault="00081074" w:rsidP="002D0851">
                      <w:pPr>
                        <w:pStyle w:val="ContactInfo"/>
                        <w:spacing w:after="60" w:line="240" w:lineRule="auto"/>
                        <w:rPr>
                          <w:rFonts w:ascii="Calibri" w:hAnsi="Calibri" w:cs="Calibri"/>
                          <w:color w:val="0989B1" w:themeColor="accent6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</w:p>
    <w:p w:rsidR="00D70063" w:rsidRPr="00781432" w:rsidRDefault="006054AE" w:rsidP="00266AA3">
      <w:pPr>
        <w:pStyle w:val="Heading3"/>
        <w:spacing w:after="60" w:line="240" w:lineRule="auto"/>
        <w:rPr>
          <w:rFonts w:ascii="Crimson Text" w:hAnsi="Crimson Text"/>
        </w:rPr>
      </w:pPr>
      <w:sdt>
        <w:sdtPr>
          <w:rPr>
            <w:rFonts w:ascii="Crimson Text" w:hAnsi="Crimson Text"/>
          </w:rPr>
          <w:id w:val="-1420087472"/>
          <w:placeholder>
            <w:docPart w:val="FA62C0ABC4C1453BBF982F82BFB133FB"/>
          </w:placeholder>
          <w:temporary/>
          <w:showingPlcHdr/>
          <w15:appearance w15:val="hidden"/>
        </w:sdtPr>
        <w:sdtEndPr/>
        <w:sdtContent>
          <w:r w:rsidR="00D70063" w:rsidRPr="00781432">
            <w:rPr>
              <w:rFonts w:ascii="Crimson Text" w:hAnsi="Crimson Text"/>
            </w:rPr>
            <w:t>Experience</w:t>
          </w:r>
        </w:sdtContent>
      </w:sdt>
      <w:r w:rsidR="00F44924">
        <w:rPr>
          <w:rFonts w:ascii="Crimson Text" w:hAnsi="Crimson Text"/>
        </w:rPr>
        <w:t xml:space="preserve"> </w:t>
      </w:r>
      <w:r w:rsidR="00F44924">
        <w:rPr>
          <w:rFonts w:ascii="Crimson Text" w:hAnsi="Crimson Text"/>
        </w:rPr>
        <w:tab/>
      </w:r>
      <w:r w:rsidR="00F44924">
        <w:rPr>
          <w:rFonts w:ascii="Crimson Text" w:hAnsi="Crimson Text"/>
        </w:rPr>
        <w:tab/>
      </w:r>
      <w:r w:rsidR="00F44924">
        <w:rPr>
          <w:rFonts w:ascii="Crimson Text" w:hAnsi="Crimson Text"/>
        </w:rPr>
        <w:tab/>
      </w:r>
      <w:r w:rsidR="00F44924">
        <w:rPr>
          <w:rFonts w:ascii="Crimson Text" w:hAnsi="Crimson Text"/>
        </w:rPr>
        <w:tab/>
      </w:r>
      <w:r w:rsidR="00F44924">
        <w:rPr>
          <w:rFonts w:ascii="Crimson Text" w:hAnsi="Crimson Text"/>
        </w:rPr>
        <w:tab/>
      </w:r>
      <w:r w:rsidR="00F44924">
        <w:rPr>
          <w:rFonts w:ascii="Crimson Text" w:hAnsi="Crimson Text"/>
        </w:rPr>
        <w:tab/>
      </w:r>
      <w:r w:rsidR="00F44924">
        <w:rPr>
          <w:rFonts w:ascii="Crimson Text" w:hAnsi="Crimson Text"/>
        </w:rPr>
        <w:tab/>
        <w:t xml:space="preserve">      </w:t>
      </w:r>
      <w:r w:rsidR="00F44924" w:rsidRPr="00F44924">
        <w:rPr>
          <w:rFonts w:ascii="FontAwesome" w:hAnsi="FontAwesome"/>
        </w:rPr>
        <w:t></w:t>
      </w:r>
    </w:p>
    <w:p w:rsidR="00D70063" w:rsidRPr="00266AA3" w:rsidRDefault="00266AA3" w:rsidP="00266AA3">
      <w:pPr>
        <w:pStyle w:val="Heading4"/>
        <w:spacing w:after="60" w:line="240" w:lineRule="auto"/>
        <w:rPr>
          <w:rFonts w:ascii="Crimson Text" w:hAnsi="Crimson Text"/>
        </w:rPr>
      </w:pPr>
      <w:r>
        <w:rPr>
          <w:rFonts w:ascii="Crimson Text" w:hAnsi="Crimson Text"/>
        </w:rPr>
        <w:t>Florida Program Manager</w:t>
      </w:r>
      <w:r w:rsidR="002D0851">
        <w:rPr>
          <w:rFonts w:ascii="Crimson Text" w:hAnsi="Crimson Text"/>
        </w:rPr>
        <w:tab/>
      </w:r>
      <w:r w:rsidR="002D0851">
        <w:rPr>
          <w:rFonts w:ascii="Crimson Text" w:hAnsi="Crimson Text"/>
        </w:rPr>
        <w:tab/>
        <w:t xml:space="preserve"> </w:t>
      </w:r>
      <w:r>
        <w:rPr>
          <w:rFonts w:ascii="Crimson Text" w:hAnsi="Crimson Text"/>
        </w:rPr>
        <w:tab/>
      </w:r>
      <w:r w:rsidR="002D0851">
        <w:rPr>
          <w:rFonts w:ascii="Crimson Text" w:hAnsi="Crimson Text"/>
        </w:rPr>
        <w:t xml:space="preserve">   </w:t>
      </w:r>
      <w:r>
        <w:rPr>
          <w:rFonts w:ascii="Crimson Text" w:hAnsi="Crimson Text"/>
        </w:rPr>
        <w:t xml:space="preserve"> </w:t>
      </w:r>
      <w:r w:rsidR="002D0851">
        <w:rPr>
          <w:rFonts w:ascii="Crimson Text" w:hAnsi="Crimson Text"/>
        </w:rPr>
        <w:t xml:space="preserve">     05/2015-Pr</w:t>
      </w:r>
      <w:r w:rsidR="002D0851" w:rsidRPr="00266AA3">
        <w:rPr>
          <w:rFonts w:ascii="Crimson Text" w:hAnsi="Crimson Text"/>
        </w:rPr>
        <w:t>esent</w:t>
      </w:r>
    </w:p>
    <w:p w:rsidR="00266AA3" w:rsidRPr="00266AA3" w:rsidRDefault="00266AA3" w:rsidP="00266AA3">
      <w:pPr>
        <w:spacing w:after="60" w:line="240" w:lineRule="auto"/>
        <w:rPr>
          <w:rFonts w:ascii="Crimson Text" w:hAnsi="Crimson Text"/>
        </w:rPr>
      </w:pPr>
      <w:r w:rsidRPr="00081074">
        <w:rPr>
          <w:rFonts w:ascii="Crimson Text" w:hAnsi="Crimson Text"/>
          <w:b/>
        </w:rPr>
        <w:t>StudentRND</w:t>
      </w:r>
      <w:r w:rsidRPr="00266AA3">
        <w:rPr>
          <w:rFonts w:ascii="Crimson Text" w:hAnsi="Crimson Text"/>
        </w:rPr>
        <w:t>, a 501(c)(3) non-profit, Seattle, WA</w:t>
      </w:r>
    </w:p>
    <w:p w:rsidR="00D70063" w:rsidRPr="00266AA3" w:rsidRDefault="002D0851" w:rsidP="00266AA3">
      <w:pPr>
        <w:spacing w:after="60" w:line="240" w:lineRule="auto"/>
        <w:rPr>
          <w:rFonts w:ascii="Crimson Text" w:hAnsi="Crimson Text"/>
        </w:rPr>
      </w:pPr>
      <w:r w:rsidRPr="00266AA3">
        <w:rPr>
          <w:rFonts w:ascii="Crimson Text" w:hAnsi="Crimson Text"/>
        </w:rPr>
        <w:t>I organize and run CodeDay, a triannual educational Hackathon-type event. I grew the event tenfold in the first year, recruited a team of 10 volunteers, and improved Net Promoter Score for the event to 95. I developed and implemented a summer internship position to operate a crucial promotion and fundraising plan.</w:t>
      </w:r>
    </w:p>
    <w:p w:rsidR="002D0851" w:rsidRPr="00266AA3" w:rsidRDefault="002D0851" w:rsidP="00266AA3">
      <w:pPr>
        <w:pStyle w:val="Heading4"/>
        <w:spacing w:before="0" w:after="60" w:line="240" w:lineRule="auto"/>
        <w:rPr>
          <w:rFonts w:ascii="Crimson Text" w:hAnsi="Crimson Text"/>
        </w:rPr>
      </w:pPr>
      <w:r w:rsidRPr="00266AA3">
        <w:rPr>
          <w:rFonts w:ascii="Crimson Text" w:hAnsi="Crimson Text"/>
        </w:rPr>
        <w:t>Grant Funded Entrepreneurship Experience</w:t>
      </w:r>
      <w:r w:rsidRPr="00266AA3">
        <w:rPr>
          <w:rFonts w:ascii="Crimson Text" w:hAnsi="Crimson Text"/>
        </w:rPr>
        <w:tab/>
        <w:t xml:space="preserve">       07/2017-08/2017</w:t>
      </w:r>
    </w:p>
    <w:p w:rsidR="00266AA3" w:rsidRPr="00266AA3" w:rsidRDefault="00B63939" w:rsidP="00266AA3">
      <w:pPr>
        <w:spacing w:after="60" w:line="240" w:lineRule="auto"/>
        <w:rPr>
          <w:rFonts w:ascii="Crimson Text" w:hAnsi="Crimson Text"/>
        </w:rPr>
      </w:pPr>
      <w:r>
        <w:rPr>
          <w:rFonts w:ascii="Crimson Text" w:hAnsi="Crimson Text"/>
          <w:b/>
        </w:rPr>
        <w:t>Prac</w:t>
      </w:r>
      <w:r>
        <w:rPr>
          <w:rFonts w:ascii="Crimson Text" w:hAnsi="Crimson Text"/>
          <w:b/>
        </w:rPr>
        <w:softHyphen/>
      </w:r>
      <w:r>
        <w:rPr>
          <w:rFonts w:ascii="Crimson Text" w:hAnsi="Crimson Text"/>
          <w:b/>
        </w:rPr>
        <w:softHyphen/>
      </w:r>
      <w:r w:rsidR="00266AA3" w:rsidRPr="00081074">
        <w:rPr>
          <w:rFonts w:ascii="Crimson Text" w:hAnsi="Crimson Text"/>
          <w:b/>
        </w:rPr>
        <w:t>tice Makes Perfect</w:t>
      </w:r>
      <w:r w:rsidR="00266AA3" w:rsidRPr="00266AA3">
        <w:rPr>
          <w:rFonts w:ascii="Crimson Text" w:hAnsi="Crimson Text"/>
        </w:rPr>
        <w:t>, a public benefit corporation, New York, NY</w:t>
      </w:r>
    </w:p>
    <w:p w:rsidR="002D0851" w:rsidRDefault="002D0851" w:rsidP="00266AA3">
      <w:pPr>
        <w:pStyle w:val="Heading3"/>
        <w:spacing w:before="0" w:after="60" w:line="240" w:lineRule="auto"/>
        <w:rPr>
          <w:rFonts w:ascii="Crimson Text" w:eastAsiaTheme="minorEastAsia" w:hAnsi="Crimson Text" w:cstheme="minorBidi"/>
          <w:b w:val="0"/>
          <w:bCs w:val="0"/>
          <w:color w:val="auto"/>
        </w:rPr>
      </w:pPr>
      <w:r>
        <w:rPr>
          <w:rFonts w:ascii="Crimson Text" w:eastAsiaTheme="minorEastAsia" w:hAnsi="Crimson Text" w:cstheme="minorBidi"/>
          <w:b w:val="0"/>
          <w:bCs w:val="0"/>
          <w:color w:val="auto"/>
        </w:rPr>
        <w:t>I was awarded</w:t>
      </w:r>
      <w:r w:rsidR="00266AA3">
        <w:rPr>
          <w:rFonts w:ascii="Crimson Text" w:eastAsiaTheme="minorEastAsia" w:hAnsi="Crimson Text" w:cstheme="minorBidi"/>
          <w:b w:val="0"/>
          <w:bCs w:val="0"/>
          <w:color w:val="auto"/>
        </w:rPr>
        <w:t xml:space="preserve"> grants to work with an education startup towards closing education</w:t>
      </w:r>
      <w:r>
        <w:rPr>
          <w:rFonts w:ascii="Crimson Text" w:eastAsiaTheme="minorEastAsia" w:hAnsi="Crimson Text" w:cstheme="minorBidi"/>
          <w:b w:val="0"/>
          <w:bCs w:val="0"/>
          <w:color w:val="auto"/>
        </w:rPr>
        <w:t xml:space="preserve"> opportunity gaps</w:t>
      </w:r>
      <w:r w:rsidR="00266AA3">
        <w:rPr>
          <w:rFonts w:ascii="Crimson Text" w:eastAsiaTheme="minorEastAsia" w:hAnsi="Crimson Text" w:cstheme="minorBidi"/>
          <w:b w:val="0"/>
          <w:bCs w:val="0"/>
          <w:color w:val="auto"/>
        </w:rPr>
        <w:t xml:space="preserve"> for low-income students</w:t>
      </w:r>
      <w:r>
        <w:rPr>
          <w:rFonts w:ascii="Crimson Text" w:eastAsiaTheme="minorEastAsia" w:hAnsi="Crimson Text" w:cstheme="minorBidi"/>
          <w:b w:val="0"/>
          <w:bCs w:val="0"/>
          <w:color w:val="auto"/>
        </w:rPr>
        <w:t>.</w:t>
      </w:r>
    </w:p>
    <w:p w:rsidR="002D0851" w:rsidRDefault="002D0851" w:rsidP="00266AA3">
      <w:pPr>
        <w:pStyle w:val="Heading4"/>
        <w:spacing w:before="0" w:after="60" w:line="240" w:lineRule="auto"/>
        <w:rPr>
          <w:rFonts w:ascii="Crimson Text" w:hAnsi="Crimson Text"/>
        </w:rPr>
      </w:pPr>
      <w:r>
        <w:rPr>
          <w:rFonts w:ascii="Crimson Text" w:hAnsi="Crimson Text"/>
        </w:rPr>
        <w:t>Business Analyst Intern</w:t>
      </w:r>
      <w:r>
        <w:rPr>
          <w:rFonts w:ascii="Crimson Text" w:hAnsi="Crimson Text"/>
        </w:rPr>
        <w:tab/>
      </w:r>
      <w:r>
        <w:rPr>
          <w:rFonts w:ascii="Crimson Text" w:hAnsi="Crimson Text"/>
        </w:rPr>
        <w:tab/>
        <w:t xml:space="preserve"> </w:t>
      </w:r>
      <w:r w:rsidR="00266AA3">
        <w:rPr>
          <w:rFonts w:ascii="Crimson Text" w:hAnsi="Crimson Text"/>
        </w:rPr>
        <w:tab/>
      </w:r>
      <w:r w:rsidR="00266AA3">
        <w:rPr>
          <w:rFonts w:ascii="Crimson Text" w:hAnsi="Crimson Text"/>
        </w:rPr>
        <w:tab/>
      </w:r>
      <w:r>
        <w:rPr>
          <w:rFonts w:ascii="Crimson Text" w:hAnsi="Crimson Text"/>
        </w:rPr>
        <w:t xml:space="preserve">    </w:t>
      </w:r>
      <w:r w:rsidR="00266AA3">
        <w:rPr>
          <w:rFonts w:ascii="Crimson Text" w:hAnsi="Crimson Text"/>
        </w:rPr>
        <w:t xml:space="preserve"> </w:t>
      </w:r>
      <w:r>
        <w:rPr>
          <w:rFonts w:ascii="Crimson Text" w:hAnsi="Crimson Text"/>
        </w:rPr>
        <w:t xml:space="preserve">  06/2017-07/2017</w:t>
      </w:r>
    </w:p>
    <w:p w:rsidR="00266AA3" w:rsidRPr="00266AA3" w:rsidRDefault="00266AA3" w:rsidP="00266AA3">
      <w:pPr>
        <w:spacing w:after="60" w:line="240" w:lineRule="auto"/>
      </w:pPr>
      <w:r w:rsidRPr="00081074">
        <w:rPr>
          <w:rFonts w:ascii="Crimson Text" w:hAnsi="Crimson Text"/>
          <w:b/>
        </w:rPr>
        <w:t>Code Fellows</w:t>
      </w:r>
      <w:r>
        <w:rPr>
          <w:rFonts w:ascii="Crimson Text" w:hAnsi="Crimson Text"/>
        </w:rPr>
        <w:t>, a coding bootcamp, Seattle, WA</w:t>
      </w:r>
    </w:p>
    <w:p w:rsidR="002D0851" w:rsidRPr="00266AA3" w:rsidRDefault="002D0851" w:rsidP="00266AA3">
      <w:pPr>
        <w:pStyle w:val="Heading4"/>
        <w:spacing w:before="0" w:after="60" w:line="240" w:lineRule="auto"/>
        <w:rPr>
          <w:rFonts w:ascii="Crimson Text" w:eastAsiaTheme="minorEastAsia" w:hAnsi="Crimson Text" w:cstheme="minorBidi"/>
          <w:b w:val="0"/>
          <w:bCs w:val="0"/>
          <w:i w:val="0"/>
          <w:iCs w:val="0"/>
          <w:color w:val="auto"/>
        </w:rPr>
      </w:pPr>
      <w:r>
        <w:rPr>
          <w:rFonts w:ascii="Crimson Text" w:eastAsiaTheme="minorEastAsia" w:hAnsi="Crimson Text" w:cstheme="minorBidi"/>
          <w:b w:val="0"/>
          <w:bCs w:val="0"/>
          <w:i w:val="0"/>
          <w:iCs w:val="0"/>
          <w:color w:val="auto"/>
        </w:rPr>
        <w:t>I c</w:t>
      </w:r>
      <w:r w:rsidRPr="002D0851">
        <w:rPr>
          <w:rFonts w:ascii="Crimson Text" w:eastAsiaTheme="minorEastAsia" w:hAnsi="Crimson Text" w:cstheme="minorBidi"/>
          <w:b w:val="0"/>
          <w:bCs w:val="0"/>
          <w:i w:val="0"/>
          <w:iCs w:val="0"/>
          <w:color w:val="auto"/>
        </w:rPr>
        <w:t>onduct</w:t>
      </w:r>
      <w:r>
        <w:rPr>
          <w:rFonts w:ascii="Crimson Text" w:eastAsiaTheme="minorEastAsia" w:hAnsi="Crimson Text" w:cstheme="minorBidi"/>
          <w:b w:val="0"/>
          <w:bCs w:val="0"/>
          <w:i w:val="0"/>
          <w:iCs w:val="0"/>
          <w:color w:val="auto"/>
        </w:rPr>
        <w:t>ed</w:t>
      </w:r>
      <w:r w:rsidRPr="002D0851">
        <w:rPr>
          <w:rFonts w:ascii="Crimson Text" w:eastAsiaTheme="minorEastAsia" w:hAnsi="Crimson Text" w:cstheme="minorBidi"/>
          <w:b w:val="0"/>
          <w:bCs w:val="0"/>
          <w:i w:val="0"/>
          <w:iCs w:val="0"/>
          <w:color w:val="auto"/>
        </w:rPr>
        <w:t xml:space="preserve"> market research </w:t>
      </w:r>
      <w:r>
        <w:rPr>
          <w:rFonts w:ascii="Crimson Text" w:eastAsiaTheme="minorEastAsia" w:hAnsi="Crimson Text" w:cstheme="minorBidi"/>
          <w:b w:val="0"/>
          <w:bCs w:val="0"/>
          <w:i w:val="0"/>
          <w:iCs w:val="0"/>
          <w:color w:val="auto"/>
        </w:rPr>
        <w:t xml:space="preserve">to identify </w:t>
      </w:r>
      <w:r w:rsidRPr="00266AA3">
        <w:rPr>
          <w:rFonts w:ascii="Crimson Text" w:eastAsiaTheme="minorEastAsia" w:hAnsi="Crimson Text" w:cstheme="minorBidi"/>
          <w:b w:val="0"/>
          <w:bCs w:val="0"/>
          <w:i w:val="0"/>
          <w:iCs w:val="0"/>
          <w:color w:val="auto"/>
        </w:rPr>
        <w:t xml:space="preserve">growth opportunities. </w:t>
      </w:r>
      <w:r w:rsidR="00081074">
        <w:rPr>
          <w:rFonts w:ascii="Crimson Text" w:eastAsiaTheme="minorEastAsia" w:hAnsi="Crimson Text" w:cstheme="minorBidi"/>
          <w:b w:val="0"/>
          <w:bCs w:val="0"/>
          <w:i w:val="0"/>
          <w:iCs w:val="0"/>
          <w:color w:val="auto"/>
        </w:rPr>
        <w:t>I proposed projects to expand marketing efforts and event offerings</w:t>
      </w:r>
      <w:r w:rsidR="00266AA3">
        <w:rPr>
          <w:rFonts w:ascii="Crimson Text" w:eastAsiaTheme="minorEastAsia" w:hAnsi="Crimson Text" w:cstheme="minorBidi"/>
          <w:b w:val="0"/>
          <w:bCs w:val="0"/>
          <w:i w:val="0"/>
          <w:iCs w:val="0"/>
          <w:color w:val="auto"/>
        </w:rPr>
        <w:t xml:space="preserve"> based off quantitative and qualitative research.</w:t>
      </w:r>
    </w:p>
    <w:p w:rsidR="00D70063" w:rsidRPr="00266AA3" w:rsidRDefault="00266AA3" w:rsidP="00266AA3">
      <w:pPr>
        <w:pStyle w:val="Heading3"/>
        <w:spacing w:before="0" w:after="60" w:line="240" w:lineRule="auto"/>
        <w:rPr>
          <w:rFonts w:ascii="Crimson Text" w:hAnsi="Crimson Text"/>
          <w:i/>
        </w:rPr>
      </w:pPr>
      <w:r w:rsidRPr="00266AA3">
        <w:rPr>
          <w:rFonts w:ascii="Crimson Text" w:hAnsi="Crimson Text"/>
          <w:i/>
        </w:rPr>
        <w:t>Brand Management Intern</w:t>
      </w:r>
      <w:r w:rsidRPr="00266AA3">
        <w:rPr>
          <w:rFonts w:ascii="Crimson Text" w:hAnsi="Crimson Text"/>
          <w:i/>
        </w:rPr>
        <w:tab/>
      </w:r>
      <w:r w:rsidRPr="00266AA3">
        <w:rPr>
          <w:rFonts w:ascii="Crimson Text" w:hAnsi="Crimson Text"/>
          <w:i/>
        </w:rPr>
        <w:tab/>
      </w:r>
      <w:r w:rsidRPr="00266AA3">
        <w:rPr>
          <w:rFonts w:ascii="Crimson Text" w:hAnsi="Crimson Text"/>
          <w:i/>
        </w:rPr>
        <w:tab/>
        <w:t xml:space="preserve">       05/2015-07/2015</w:t>
      </w:r>
    </w:p>
    <w:p w:rsidR="00266AA3" w:rsidRPr="00266AA3" w:rsidRDefault="00266AA3" w:rsidP="00266AA3">
      <w:pPr>
        <w:spacing w:after="60" w:line="240" w:lineRule="auto"/>
        <w:rPr>
          <w:rFonts w:ascii="Crimson Text" w:hAnsi="Crimson Text"/>
        </w:rPr>
      </w:pPr>
      <w:r w:rsidRPr="00081074">
        <w:rPr>
          <w:rFonts w:ascii="Crimson Text" w:hAnsi="Crimson Text"/>
          <w:b/>
        </w:rPr>
        <w:t>Winigent</w:t>
      </w:r>
      <w:r w:rsidRPr="00266AA3">
        <w:rPr>
          <w:rFonts w:ascii="Crimson Text" w:hAnsi="Crimson Text"/>
        </w:rPr>
        <w:t>, a technology consulting company, Bellevue, WA</w:t>
      </w:r>
    </w:p>
    <w:p w:rsidR="00D70063" w:rsidRPr="00781432" w:rsidRDefault="00266AA3" w:rsidP="00266AA3">
      <w:pPr>
        <w:spacing w:after="60" w:line="240" w:lineRule="auto"/>
        <w:rPr>
          <w:rFonts w:ascii="Crimson Text" w:hAnsi="Crimson Text"/>
        </w:rPr>
      </w:pPr>
      <w:r w:rsidRPr="00266AA3">
        <w:rPr>
          <w:rFonts w:ascii="Crimson Text" w:hAnsi="Crimson Text"/>
        </w:rPr>
        <w:t>I developed and implemented a brand strategy plan for a $35m consulting company through competitive analysis, focused on aspects of data analytics, optimization, and brand management.</w:t>
      </w:r>
    </w:p>
    <w:p w:rsidR="00581FC8" w:rsidRDefault="00266AA3" w:rsidP="00266AA3">
      <w:pPr>
        <w:pStyle w:val="Heading3"/>
        <w:spacing w:before="0" w:after="60" w:line="240" w:lineRule="auto"/>
        <w:rPr>
          <w:rFonts w:ascii="Crimson Text" w:hAnsi="Crimson Text"/>
          <w:i/>
        </w:rPr>
      </w:pPr>
      <w:r w:rsidRPr="00266AA3">
        <w:rPr>
          <w:rFonts w:ascii="Crimson Text" w:hAnsi="Crimson Text"/>
          <w:i/>
        </w:rPr>
        <w:t>Marketing</w:t>
      </w:r>
      <w:r>
        <w:rPr>
          <w:rFonts w:ascii="Crimson Text" w:hAnsi="Crimson Text"/>
          <w:i/>
        </w:rPr>
        <w:t>: Founder, Specialist</w:t>
      </w:r>
      <w:r>
        <w:rPr>
          <w:rFonts w:ascii="Crimson Text" w:hAnsi="Crimson Text"/>
          <w:i/>
        </w:rPr>
        <w:tab/>
      </w:r>
      <w:r>
        <w:rPr>
          <w:rFonts w:ascii="Crimson Text" w:hAnsi="Crimson Text"/>
          <w:i/>
        </w:rPr>
        <w:tab/>
      </w:r>
      <w:r>
        <w:rPr>
          <w:rFonts w:ascii="Crimson Text" w:hAnsi="Crimson Text"/>
          <w:i/>
        </w:rPr>
        <w:tab/>
        <w:t xml:space="preserve">       01/2009-06/2016</w:t>
      </w:r>
    </w:p>
    <w:p w:rsidR="00266AA3" w:rsidRPr="00266AA3" w:rsidRDefault="00266AA3" w:rsidP="00266AA3">
      <w:pPr>
        <w:rPr>
          <w:rFonts w:ascii="Crimson Text" w:hAnsi="Crimson Text"/>
        </w:rPr>
      </w:pPr>
      <w:r w:rsidRPr="00266AA3">
        <w:rPr>
          <w:rFonts w:ascii="Crimson Text" w:hAnsi="Crimson Text"/>
        </w:rPr>
        <w:t>I was the founder of an online community and grew it to 25,000 users through analytics-driven strategy. I</w:t>
      </w:r>
      <w:r w:rsidR="00081074">
        <w:rPr>
          <w:rFonts w:ascii="Crimson Text" w:hAnsi="Crimson Text"/>
        </w:rPr>
        <w:t xml:space="preserve"> have also</w:t>
      </w:r>
      <w:r w:rsidRPr="00266AA3">
        <w:rPr>
          <w:rFonts w:ascii="Crimson Text" w:hAnsi="Crimson Text"/>
        </w:rPr>
        <w:t xml:space="preserve"> rai</w:t>
      </w:r>
      <w:r w:rsidR="00081074">
        <w:rPr>
          <w:rFonts w:ascii="Crimson Text" w:hAnsi="Crimson Text"/>
        </w:rPr>
        <w:t>sed</w:t>
      </w:r>
      <w:r w:rsidRPr="00266AA3">
        <w:rPr>
          <w:rFonts w:ascii="Crimson Text" w:hAnsi="Crimson Text"/>
        </w:rPr>
        <w:t xml:space="preserve"> upwards of $50,000 in new revenue</w:t>
      </w:r>
      <w:r w:rsidR="00081074">
        <w:rPr>
          <w:rFonts w:ascii="Crimson Text" w:hAnsi="Crimson Text"/>
        </w:rPr>
        <w:t xml:space="preserve"> for a New Zealand retailer</w:t>
      </w:r>
      <w:r w:rsidRPr="00266AA3">
        <w:rPr>
          <w:rFonts w:ascii="Crimson Text" w:hAnsi="Crimson Text"/>
        </w:rPr>
        <w:t xml:space="preserve"> in a year.</w:t>
      </w:r>
    </w:p>
    <w:sectPr w:rsidR="00266AA3" w:rsidRPr="00266AA3" w:rsidSect="00FD7C04">
      <w:headerReference w:type="default" r:id="rId16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4AE" w:rsidRDefault="006054AE" w:rsidP="00187B92">
      <w:pPr>
        <w:spacing w:after="0" w:line="240" w:lineRule="auto"/>
      </w:pPr>
      <w:r>
        <w:separator/>
      </w:r>
    </w:p>
  </w:endnote>
  <w:endnote w:type="continuationSeparator" w:id="0">
    <w:p w:rsidR="006054AE" w:rsidRDefault="006054AE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rimson Text">
    <w:altName w:val="Calibri"/>
    <w:charset w:val="00"/>
    <w:family w:val="auto"/>
    <w:pitch w:val="variable"/>
    <w:sig w:usb0="80000047" w:usb1="40000062" w:usb2="00000000" w:usb3="00000000" w:csb0="00000093" w:csb1="00000000"/>
  </w:font>
  <w:font w:name="FontAwesome">
    <w:altName w:val="Cambria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4AE" w:rsidRDefault="006054AE" w:rsidP="00187B92">
      <w:pPr>
        <w:spacing w:after="0" w:line="240" w:lineRule="auto"/>
      </w:pPr>
      <w:r>
        <w:separator/>
      </w:r>
    </w:p>
  </w:footnote>
  <w:footnote w:type="continuationSeparator" w:id="0">
    <w:p w:rsidR="006054AE" w:rsidRDefault="006054AE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9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A7FBB06" wp14:editId="1136BFF5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2A4F1C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70"/>
                              </w:tblGrid>
                              <w:tr w:rsidR="002C0739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:rsidR="002C0739" w:rsidRPr="00187B92" w:rsidRDefault="00781432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James Gan</w:t>
                                        </w:r>
                                      </w:p>
                                    </w:sdtContent>
                                  </w:sdt>
                                  <w:p w:rsidR="002C0739" w:rsidRPr="00970D57" w:rsidRDefault="006054AE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2C0739">
                                          <w:t>Position Title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9F0771" w:rsidRDefault="006054AE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A7FBB06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2A4F1C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70"/>
                        </w:tblGrid>
                        <w:tr w:rsidR="002C0739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2C0739" w:rsidRPr="00187B92" w:rsidRDefault="00781432" w:rsidP="00187B92">
                                  <w:pPr>
                                    <w:pStyle w:val="Title"/>
                                  </w:pPr>
                                  <w:r>
                                    <w:t>James Gan</w:t>
                                  </w:r>
                                </w:p>
                              </w:sdtContent>
                            </w:sdt>
                            <w:p w:rsidR="002C0739" w:rsidRPr="00970D57" w:rsidRDefault="006054AE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2C0739">
                                    <w:t>Position Title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:rsidR="009F0771" w:rsidRDefault="006054AE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F4A3D"/>
    <w:multiLevelType w:val="hybridMultilevel"/>
    <w:tmpl w:val="B6929602"/>
    <w:lvl w:ilvl="0" w:tplc="E46A5860">
      <w:numFmt w:val="bullet"/>
      <w:lvlText w:val=""/>
      <w:lvlJc w:val="left"/>
      <w:pPr>
        <w:ind w:left="36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432"/>
    <w:rsid w:val="00081074"/>
    <w:rsid w:val="00157B6F"/>
    <w:rsid w:val="00187B92"/>
    <w:rsid w:val="001B7D78"/>
    <w:rsid w:val="00266AA3"/>
    <w:rsid w:val="00293B83"/>
    <w:rsid w:val="002C0739"/>
    <w:rsid w:val="002D0851"/>
    <w:rsid w:val="0039505A"/>
    <w:rsid w:val="00467A75"/>
    <w:rsid w:val="00486E5D"/>
    <w:rsid w:val="00581FC8"/>
    <w:rsid w:val="005D16FC"/>
    <w:rsid w:val="006054AE"/>
    <w:rsid w:val="006A3CE7"/>
    <w:rsid w:val="006B6D95"/>
    <w:rsid w:val="00781432"/>
    <w:rsid w:val="00805CC8"/>
    <w:rsid w:val="00891B6A"/>
    <w:rsid w:val="008C33FB"/>
    <w:rsid w:val="00B63939"/>
    <w:rsid w:val="00C34877"/>
    <w:rsid w:val="00D70063"/>
    <w:rsid w:val="00F44924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73B25"/>
  <w15:chartTrackingRefBased/>
  <w15:docId w15:val="{BB70045D-0360-41DC-A17E-BBF2BE3C2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1432"/>
  </w:style>
  <w:style w:type="paragraph" w:styleId="Heading1">
    <w:name w:val="heading 1"/>
    <w:basedOn w:val="Normal"/>
    <w:next w:val="Normal"/>
    <w:link w:val="Heading1Char"/>
    <w:uiPriority w:val="9"/>
    <w:qFormat/>
    <w:rsid w:val="007814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4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14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49E3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14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49E39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14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94E1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4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4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43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43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432"/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1432"/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1432"/>
    <w:rPr>
      <w:rFonts w:asciiTheme="majorHAnsi" w:eastAsiaTheme="majorEastAsia" w:hAnsiTheme="majorHAnsi" w:cstheme="majorBidi"/>
      <w:b/>
      <w:bCs/>
      <w:color w:val="549E39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81432"/>
    <w:rPr>
      <w:rFonts w:asciiTheme="majorHAnsi" w:eastAsiaTheme="majorEastAsia" w:hAnsiTheme="majorHAnsi" w:cstheme="majorBidi"/>
      <w:b/>
      <w:bCs/>
      <w:i/>
      <w:iCs/>
      <w:color w:val="549E39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81432"/>
    <w:rPr>
      <w:rFonts w:asciiTheme="majorHAnsi" w:eastAsiaTheme="majorEastAsia" w:hAnsiTheme="majorHAnsi" w:cstheme="majorBidi"/>
      <w:color w:val="294E1C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hAnsiTheme="majorHAnsi"/>
      <w:color w:val="2A4F1C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2A4F1C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rsid w:val="00187B92"/>
    <w:pPr>
      <w:spacing w:after="120"/>
    </w:pPr>
    <w:rPr>
      <w:lang w:eastAsia="ja-JP"/>
    </w:rPr>
  </w:style>
  <w:style w:type="character" w:styleId="Strong">
    <w:name w:val="Strong"/>
    <w:basedOn w:val="DefaultParagraphFont"/>
    <w:uiPriority w:val="22"/>
    <w:qFormat/>
    <w:rsid w:val="0078143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81432"/>
    <w:pPr>
      <w:pBdr>
        <w:bottom w:val="single" w:sz="8" w:space="4" w:color="549E3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473C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1432"/>
    <w:rPr>
      <w:rFonts w:asciiTheme="majorHAnsi" w:eastAsiaTheme="majorEastAsia" w:hAnsiTheme="majorHAnsi" w:cstheme="majorBidi"/>
      <w:color w:val="33473C" w:themeColor="text2" w:themeShade="BF"/>
      <w:spacing w:val="5"/>
      <w:sz w:val="52"/>
      <w:szCs w:val="52"/>
    </w:rPr>
  </w:style>
  <w:style w:type="paragraph" w:customStyle="1" w:styleId="Photo">
    <w:name w:val="Photo"/>
    <w:basedOn w:val="Normal"/>
    <w:rsid w:val="00187B92"/>
    <w:pPr>
      <w:pBdr>
        <w:top w:val="single" w:sz="18" w:space="2" w:color="2A4F1C" w:themeColor="accent1" w:themeShade="80"/>
        <w:bottom w:val="single" w:sz="18" w:space="2" w:color="2A4F1C" w:themeColor="accent1" w:themeShade="80"/>
      </w:pBdr>
      <w:spacing w:after="0" w:line="240" w:lineRule="auto"/>
      <w:jc w:val="center"/>
    </w:pPr>
    <w:rPr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432"/>
    <w:pPr>
      <w:numPr>
        <w:ilvl w:val="1"/>
      </w:numPr>
    </w:pPr>
    <w:rPr>
      <w:rFonts w:asciiTheme="majorHAnsi" w:eastAsiaTheme="majorEastAsia" w:hAnsiTheme="majorHAnsi" w:cstheme="majorBidi"/>
      <w:i/>
      <w:iCs/>
      <w:color w:val="549E3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1432"/>
    <w:rPr>
      <w:rFonts w:asciiTheme="majorHAnsi" w:eastAsiaTheme="majorEastAsia" w:hAnsiTheme="majorHAnsi" w:cstheme="majorBidi"/>
      <w:i/>
      <w:iCs/>
      <w:color w:val="549E39" w:themeColor="accent1"/>
      <w:spacing w:val="15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432"/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4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432"/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4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1432"/>
    <w:pPr>
      <w:spacing w:line="240" w:lineRule="auto"/>
    </w:pPr>
    <w:rPr>
      <w:b/>
      <w:bCs/>
      <w:color w:val="549E39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81432"/>
    <w:rPr>
      <w:i/>
      <w:iCs/>
    </w:rPr>
  </w:style>
  <w:style w:type="paragraph" w:styleId="NoSpacing">
    <w:name w:val="No Spacing"/>
    <w:uiPriority w:val="1"/>
    <w:qFormat/>
    <w:rsid w:val="007814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143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8143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432"/>
    <w:pPr>
      <w:pBdr>
        <w:bottom w:val="single" w:sz="4" w:space="4" w:color="549E39" w:themeColor="accent1"/>
      </w:pBdr>
      <w:spacing w:before="200" w:after="280"/>
      <w:ind w:left="936" w:right="936"/>
    </w:pPr>
    <w:rPr>
      <w:b/>
      <w:bCs/>
      <w:i/>
      <w:iCs/>
      <w:color w:val="549E3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432"/>
    <w:rPr>
      <w:b/>
      <w:bCs/>
      <w:i/>
      <w:iCs/>
      <w:color w:val="549E39" w:themeColor="accent1"/>
    </w:rPr>
  </w:style>
  <w:style w:type="character" w:styleId="SubtleEmphasis">
    <w:name w:val="Subtle Emphasis"/>
    <w:basedOn w:val="DefaultParagraphFont"/>
    <w:uiPriority w:val="19"/>
    <w:qFormat/>
    <w:rsid w:val="0078143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81432"/>
    <w:rPr>
      <w:b/>
      <w:bCs/>
      <w:i/>
      <w:iCs/>
      <w:color w:val="549E39" w:themeColor="accent1"/>
    </w:rPr>
  </w:style>
  <w:style w:type="character" w:styleId="SubtleReference">
    <w:name w:val="Subtle Reference"/>
    <w:basedOn w:val="DefaultParagraphFont"/>
    <w:uiPriority w:val="31"/>
    <w:qFormat/>
    <w:rsid w:val="00781432"/>
    <w:rPr>
      <w:smallCaps/>
      <w:color w:val="8AB833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81432"/>
    <w:rPr>
      <w:b/>
      <w:bCs/>
      <w:smallCaps/>
      <w:color w:val="8AB833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8143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143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34877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877"/>
    <w:rPr>
      <w:color w:val="808080"/>
      <w:shd w:val="clear" w:color="auto" w:fill="E6E6E6"/>
    </w:rPr>
  </w:style>
  <w:style w:type="table" w:styleId="TableGridLight">
    <w:name w:val="Grid Table Light"/>
    <w:basedOn w:val="TableNormal"/>
    <w:uiPriority w:val="40"/>
    <w:rsid w:val="00891B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jamesgan@live.com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bellevue.tech" TargetMode="External"/><Relationship Id="rId12" Type="http://schemas.openxmlformats.org/officeDocument/2006/relationships/hyperlink" Target="http://bellevue.tech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jamesylga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in/jamesylgan" TargetMode="External"/><Relationship Id="rId10" Type="http://schemas.openxmlformats.org/officeDocument/2006/relationships/hyperlink" Target="https://github.com/jamesylga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jamesgan@live.com" TargetMode="External"/><Relationship Id="rId14" Type="http://schemas.openxmlformats.org/officeDocument/2006/relationships/hyperlink" Target="https://github.com/jamesylga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_000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A62C0ABC4C1453BBF982F82BFB13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42BB9-DCDF-44EB-87B3-8F9EC6D7C2A1}"/>
      </w:docPartPr>
      <w:docPartBody>
        <w:p w:rsidR="00367E6B" w:rsidRDefault="00F21097">
          <w:pPr>
            <w:pStyle w:val="FA62C0ABC4C1453BBF982F82BFB133FB"/>
          </w:pPr>
          <w:r>
            <w:t>Experience</w:t>
          </w:r>
        </w:p>
      </w:docPartBody>
    </w:docPart>
    <w:docPart>
      <w:docPartPr>
        <w:name w:val="3351FCE21D0F415AA3EE2AC3879B9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F640F-C6A9-468C-A1CD-EE3CEED61379}"/>
      </w:docPartPr>
      <w:docPartBody>
        <w:p w:rsidR="00367E6B" w:rsidRDefault="00F21097">
          <w:pPr>
            <w:pStyle w:val="3351FCE21D0F415AA3EE2AC3879B9B81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7721867806824F768776D81A509C5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E14A3-FBE0-4410-B5AA-026D46294F4A}"/>
      </w:docPartPr>
      <w:docPartBody>
        <w:p w:rsidR="00367E6B" w:rsidRDefault="00F21097">
          <w:pPr>
            <w:pStyle w:val="7721867806824F768776D81A509C520B"/>
          </w:pPr>
          <w:r>
            <w:t>Vitals</w:t>
          </w:r>
        </w:p>
      </w:docPartBody>
    </w:docPart>
    <w:docPart>
      <w:docPartPr>
        <w:name w:val="42F4A759DA334BFFA8A1242415588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63F73-F906-43C9-B118-07F33C3EE747}"/>
      </w:docPartPr>
      <w:docPartBody>
        <w:p w:rsidR="00367E6B" w:rsidRDefault="003D78D7" w:rsidP="003D78D7">
          <w:pPr>
            <w:pStyle w:val="42F4A759DA334BFFA8A12424155886A8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rimson Text">
    <w:altName w:val="Calibri"/>
    <w:charset w:val="00"/>
    <w:family w:val="auto"/>
    <w:pitch w:val="variable"/>
    <w:sig w:usb0="80000047" w:usb1="40000062" w:usb2="00000000" w:usb3="00000000" w:csb0="00000093" w:csb1="00000000"/>
  </w:font>
  <w:font w:name="FontAwesome">
    <w:altName w:val="Cambria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8D7"/>
    <w:rsid w:val="00367E6B"/>
    <w:rsid w:val="003D78D7"/>
    <w:rsid w:val="00D76DF2"/>
    <w:rsid w:val="00F2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62C0ABC4C1453BBF982F82BFB133FB">
    <w:name w:val="FA62C0ABC4C1453BBF982F82BFB133FB"/>
  </w:style>
  <w:style w:type="paragraph" w:customStyle="1" w:styleId="599D4A99490B47DF94EDAB237040CBE8">
    <w:name w:val="599D4A99490B47DF94EDAB237040CBE8"/>
  </w:style>
  <w:style w:type="paragraph" w:customStyle="1" w:styleId="7D719E1AECC14FCBAFB682DAA1BFBC6D">
    <w:name w:val="7D719E1AECC14FCBAFB682DAA1BFBC6D"/>
  </w:style>
  <w:style w:type="paragraph" w:customStyle="1" w:styleId="521AD822CFC04358B03D4894965E3B3C">
    <w:name w:val="521AD822CFC04358B03D4894965E3B3C"/>
  </w:style>
  <w:style w:type="paragraph" w:customStyle="1" w:styleId="0AA94551BA384E3E8E6A589F5791A2C6">
    <w:name w:val="0AA94551BA384E3E8E6A589F5791A2C6"/>
  </w:style>
  <w:style w:type="paragraph" w:customStyle="1" w:styleId="445A848CDDD1456FBB7E8376030B101E">
    <w:name w:val="445A848CDDD1456FBB7E8376030B101E"/>
  </w:style>
  <w:style w:type="paragraph" w:customStyle="1" w:styleId="3FC724B1574B4EF98E8F8786D7E37493">
    <w:name w:val="3FC724B1574B4EF98E8F8786D7E37493"/>
  </w:style>
  <w:style w:type="paragraph" w:customStyle="1" w:styleId="09660B9BFD3249D1A23E91EBE2DBA3FC">
    <w:name w:val="09660B9BFD3249D1A23E91EBE2DBA3FC"/>
  </w:style>
  <w:style w:type="paragraph" w:customStyle="1" w:styleId="DBF523BE585247B0B2E7ACDDA886B4A5">
    <w:name w:val="DBF523BE585247B0B2E7ACDDA886B4A5"/>
  </w:style>
  <w:style w:type="paragraph" w:customStyle="1" w:styleId="742085AE6DBD49BCA837A3FEEC9C8808">
    <w:name w:val="742085AE6DBD49BCA837A3FEEC9C8808"/>
  </w:style>
  <w:style w:type="paragraph" w:customStyle="1" w:styleId="660656FEEC54435AA11459134FAA3FF5">
    <w:name w:val="660656FEEC54435AA11459134FAA3FF5"/>
  </w:style>
  <w:style w:type="paragraph" w:customStyle="1" w:styleId="82E003AC731D45DE8E542C0FE76F84F0">
    <w:name w:val="82E003AC731D45DE8E542C0FE76F84F0"/>
  </w:style>
  <w:style w:type="paragraph" w:customStyle="1" w:styleId="9E8F79D2820F428A9B71696BC5EB611D">
    <w:name w:val="9E8F79D2820F428A9B71696BC5EB611D"/>
  </w:style>
  <w:style w:type="paragraph" w:customStyle="1" w:styleId="371FFAC7EC4246D8A2B098A3DDC11101">
    <w:name w:val="371FFAC7EC4246D8A2B098A3DDC11101"/>
  </w:style>
  <w:style w:type="paragraph" w:customStyle="1" w:styleId="498D637D845D40DDA97A1A1BD8A733D7">
    <w:name w:val="498D637D845D40DDA97A1A1BD8A733D7"/>
  </w:style>
  <w:style w:type="paragraph" w:customStyle="1" w:styleId="96D3A9B3973B4EB5A06D7985985357FC">
    <w:name w:val="96D3A9B3973B4EB5A06D7985985357FC"/>
  </w:style>
  <w:style w:type="paragraph" w:customStyle="1" w:styleId="B8CFC3E961AF48189672E0C89E43E59E">
    <w:name w:val="B8CFC3E961AF48189672E0C89E43E59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351FCE21D0F415AA3EE2AC3879B9B81">
    <w:name w:val="3351FCE21D0F415AA3EE2AC3879B9B81"/>
  </w:style>
  <w:style w:type="paragraph" w:customStyle="1" w:styleId="859598624D5F4D0D838DBFBEA838E06C">
    <w:name w:val="859598624D5F4D0D838DBFBEA838E06C"/>
  </w:style>
  <w:style w:type="paragraph" w:customStyle="1" w:styleId="5169DB1BF2C64D72A301850510E94922">
    <w:name w:val="5169DB1BF2C64D72A301850510E94922"/>
  </w:style>
  <w:style w:type="paragraph" w:customStyle="1" w:styleId="ED1531AEF4694B9BB33CE4B04CE69813">
    <w:name w:val="ED1531AEF4694B9BB33CE4B04CE69813"/>
  </w:style>
  <w:style w:type="paragraph" w:customStyle="1" w:styleId="D0CAC5A5CC3D4DDCADA40E8534F579F6">
    <w:name w:val="D0CAC5A5CC3D4DDCADA40E8534F579F6"/>
  </w:style>
  <w:style w:type="paragraph" w:customStyle="1" w:styleId="28157386F602428C98028A21691AEBBB">
    <w:name w:val="28157386F602428C98028A21691AEBBB"/>
  </w:style>
  <w:style w:type="paragraph" w:customStyle="1" w:styleId="7721867806824F768776D81A509C520B">
    <w:name w:val="7721867806824F768776D81A509C520B"/>
  </w:style>
  <w:style w:type="paragraph" w:customStyle="1" w:styleId="62252D9E7E394B33B17186EC00617D25">
    <w:name w:val="62252D9E7E394B33B17186EC00617D25"/>
  </w:style>
  <w:style w:type="paragraph" w:customStyle="1" w:styleId="65F41FF0A42543A3B2776AE92784D872">
    <w:name w:val="65F41FF0A42543A3B2776AE92784D872"/>
  </w:style>
  <w:style w:type="paragraph" w:customStyle="1" w:styleId="8BAF86F892374B9BB9649C85B813CF2D">
    <w:name w:val="8BAF86F892374B9BB9649C85B813CF2D"/>
  </w:style>
  <w:style w:type="paragraph" w:customStyle="1" w:styleId="F50A2F073C8C433EB3208C68E264DACB">
    <w:name w:val="F50A2F073C8C433EB3208C68E264DACB"/>
  </w:style>
  <w:style w:type="paragraph" w:customStyle="1" w:styleId="2415381FC04B4AD8ACEE5D74022B2486">
    <w:name w:val="2415381FC04B4AD8ACEE5D74022B2486"/>
  </w:style>
  <w:style w:type="paragraph" w:customStyle="1" w:styleId="E222D643538140C98E77191FDC2D02ED">
    <w:name w:val="E222D643538140C98E77191FDC2D02ED"/>
    <w:rsid w:val="003D78D7"/>
  </w:style>
  <w:style w:type="paragraph" w:customStyle="1" w:styleId="5928C128139A4AF1A86E87D9520A686E">
    <w:name w:val="5928C128139A4AF1A86E87D9520A686E"/>
    <w:rsid w:val="003D78D7"/>
  </w:style>
  <w:style w:type="paragraph" w:customStyle="1" w:styleId="250EDAFB9E204134B29217FAE2485044">
    <w:name w:val="250EDAFB9E204134B29217FAE2485044"/>
    <w:rsid w:val="003D78D7"/>
  </w:style>
  <w:style w:type="paragraph" w:customStyle="1" w:styleId="D5E5BAC4111D48B8BC335E5C42E7EAAF">
    <w:name w:val="D5E5BAC4111D48B8BC335E5C42E7EAAF"/>
    <w:rsid w:val="003D78D7"/>
  </w:style>
  <w:style w:type="paragraph" w:customStyle="1" w:styleId="B464F455FED14B9183639DB78F98D001">
    <w:name w:val="B464F455FED14B9183639DB78F98D001"/>
    <w:rsid w:val="003D78D7"/>
  </w:style>
  <w:style w:type="paragraph" w:customStyle="1" w:styleId="7F9C5BFFDB104434883AC793107E021C">
    <w:name w:val="7F9C5BFFDB104434883AC793107E021C"/>
    <w:rsid w:val="003D78D7"/>
  </w:style>
  <w:style w:type="paragraph" w:customStyle="1" w:styleId="A514CF8E19C34B00A1C7236285F6B469">
    <w:name w:val="A514CF8E19C34B00A1C7236285F6B469"/>
    <w:rsid w:val="003D78D7"/>
  </w:style>
  <w:style w:type="paragraph" w:customStyle="1" w:styleId="67CBB395F4534F9580638EC4FF4249B9">
    <w:name w:val="67CBB395F4534F9580638EC4FF4249B9"/>
    <w:rsid w:val="003D78D7"/>
  </w:style>
  <w:style w:type="paragraph" w:customStyle="1" w:styleId="3302147AC4A8453DB1D0997D5F1E0E10">
    <w:name w:val="3302147AC4A8453DB1D0997D5F1E0E10"/>
    <w:rsid w:val="003D78D7"/>
  </w:style>
  <w:style w:type="paragraph" w:customStyle="1" w:styleId="6E06D9E62BE643DC8962B3EB7C7BE78D">
    <w:name w:val="6E06D9E62BE643DC8962B3EB7C7BE78D"/>
    <w:rsid w:val="003D78D7"/>
  </w:style>
  <w:style w:type="paragraph" w:customStyle="1" w:styleId="18F4FD1A5E864A21853DBFDE7B9EBCA8">
    <w:name w:val="18F4FD1A5E864A21853DBFDE7B9EBCA8"/>
    <w:rsid w:val="003D78D7"/>
  </w:style>
  <w:style w:type="paragraph" w:customStyle="1" w:styleId="A55D7ADE44154733AA066A193533AEAE">
    <w:name w:val="A55D7ADE44154733AA066A193533AEAE"/>
    <w:rsid w:val="003D78D7"/>
  </w:style>
  <w:style w:type="paragraph" w:customStyle="1" w:styleId="0D14A944E39D44A2A26B2A122631BF4A">
    <w:name w:val="0D14A944E39D44A2A26B2A122631BF4A"/>
    <w:rsid w:val="003D78D7"/>
  </w:style>
  <w:style w:type="paragraph" w:customStyle="1" w:styleId="E6EA134209DF403D91A5F5A27EEB8691">
    <w:name w:val="E6EA134209DF403D91A5F5A27EEB8691"/>
    <w:rsid w:val="003D78D7"/>
  </w:style>
  <w:style w:type="paragraph" w:customStyle="1" w:styleId="56F435980EB94595847520E553FCADD7">
    <w:name w:val="56F435980EB94595847520E553FCADD7"/>
    <w:rsid w:val="003D78D7"/>
  </w:style>
  <w:style w:type="paragraph" w:customStyle="1" w:styleId="42F4A759DA334BFFA8A12424155886A8">
    <w:name w:val="42F4A759DA334BFFA8A12424155886A8"/>
    <w:rsid w:val="003D78D7"/>
  </w:style>
  <w:style w:type="paragraph" w:customStyle="1" w:styleId="7D491392D094493C88DA87026E7704CD">
    <w:name w:val="7D491392D094493C88DA87026E7704CD"/>
    <w:rsid w:val="003D78D7"/>
  </w:style>
  <w:style w:type="paragraph" w:customStyle="1" w:styleId="1DD7560BB6B042BDA6A5BEAB035E8F86">
    <w:name w:val="1DD7560BB6B042BDA6A5BEAB035E8F86"/>
    <w:rsid w:val="003D78D7"/>
  </w:style>
  <w:style w:type="paragraph" w:customStyle="1" w:styleId="86EFF233806845BEA2180E5E00FA2B82">
    <w:name w:val="86EFF233806845BEA2180E5E00FA2B82"/>
    <w:rsid w:val="003D78D7"/>
  </w:style>
  <w:style w:type="paragraph" w:customStyle="1" w:styleId="B0BD138FCBF9442EB934465CAFFEF18B">
    <w:name w:val="B0BD138FCBF9442EB934465CAFFEF18B"/>
    <w:rsid w:val="003D78D7"/>
  </w:style>
  <w:style w:type="paragraph" w:customStyle="1" w:styleId="D791F0F1423C47BB9DBB3CD0E6D5E2B0">
    <w:name w:val="D791F0F1423C47BB9DBB3CD0E6D5E2B0"/>
    <w:rsid w:val="003D78D7"/>
  </w:style>
  <w:style w:type="paragraph" w:customStyle="1" w:styleId="FF43D87F370243BDBB0ED7948898E815">
    <w:name w:val="FF43D87F370243BDBB0ED7948898E815"/>
    <w:rsid w:val="003D78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</Template>
  <TotalTime>68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Gan</dc:creator>
  <cp:keywords/>
  <dc:description/>
  <cp:lastModifiedBy>James Gan</cp:lastModifiedBy>
  <cp:revision>6</cp:revision>
  <dcterms:created xsi:type="dcterms:W3CDTF">2017-06-24T04:13:00Z</dcterms:created>
  <dcterms:modified xsi:type="dcterms:W3CDTF">2017-06-24T05:26:00Z</dcterms:modified>
</cp:coreProperties>
</file>